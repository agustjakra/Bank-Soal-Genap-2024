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48FECBEA" w14:textId="656E4AA2" w:rsidR="00867867" w:rsidRDefault="004C7D0E" w:rsidP="004C7D0E">
          <w:pPr>
            <w:pStyle w:val="PublishStatus"/>
          </w:pPr>
          <w:r>
            <w:t>This post was republished to SMAN 57 JAKARTA at 8:39:16 27/02/2021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D622938" w14:textId="70E6A03B" w:rsidR="00B3538E" w:rsidRDefault="00382545" w:rsidP="004F0010">
              <w:pPr>
                <w:pStyle w:val="Publishwithline"/>
              </w:pPr>
              <w:r>
                <w:t>PENJASKES</w:t>
              </w:r>
              <w:r w:rsidR="00DF0EB8">
                <w:t xml:space="preserve"> 10</w:t>
              </w:r>
            </w:p>
          </w:sdtContent>
        </w:sdt>
        <w:p w14:paraId="79D42C78" w14:textId="77777777" w:rsidR="00B3538E" w:rsidRDefault="00B3538E">
          <w:pPr>
            <w:pStyle w:val="underline"/>
          </w:pPr>
        </w:p>
        <w:p w14:paraId="5BBB03B5" w14:textId="0246DB2B" w:rsidR="00B3538E" w:rsidRDefault="00662D40">
          <w:pPr>
            <w:pStyle w:val="PadderBetweenControlandBody"/>
          </w:pPr>
        </w:p>
      </w:sdtContent>
    </w:sdt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334"/>
      </w:tblGrid>
      <w:tr w:rsidR="00901A5A" w:rsidRPr="00D3128C" w14:paraId="69F6F318" w14:textId="77777777" w:rsidTr="00662D40">
        <w:tc>
          <w:tcPr>
            <w:tcW w:w="675" w:type="dxa"/>
          </w:tcPr>
          <w:p w14:paraId="519B266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bookmarkStart w:id="0" w:name="_Hlk199236909"/>
            <w:bookmarkStart w:id="1" w:name="_Hlk199236944"/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901" w:type="dxa"/>
            <w:gridSpan w:val="2"/>
          </w:tcPr>
          <w:p w14:paraId="35507074" w14:textId="63695A1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Olahraga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bawah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ini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b/>
                <w:sz w:val="24"/>
                <w:szCs w:val="24"/>
              </w:rPr>
              <w:t>bukan</w:t>
            </w:r>
            <w:r w:rsidRPr="00B57BFF">
              <w:rPr>
                <w:rFonts w:cstheme="minorHAnsi"/>
                <w:b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termasuk</w:t>
            </w:r>
            <w:r w:rsidRPr="00B57BFF">
              <w:rPr>
                <w:rFonts w:cstheme="minorHAnsi"/>
                <w:spacing w:val="80"/>
                <w:w w:val="1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cabang senam lantai adalah ….</w:t>
            </w:r>
          </w:p>
        </w:tc>
      </w:tr>
      <w:tr w:rsidR="00901A5A" w:rsidRPr="00D3128C" w14:paraId="766CDFAB" w14:textId="77777777" w:rsidTr="00662D40">
        <w:tc>
          <w:tcPr>
            <w:tcW w:w="675" w:type="dxa"/>
          </w:tcPr>
          <w:p w14:paraId="41D8E19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8526F90" w14:textId="5BB166D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4D8EB2C4" w14:textId="3AF280F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meroda</w:t>
            </w:r>
          </w:p>
        </w:tc>
      </w:tr>
      <w:tr w:rsidR="00901A5A" w:rsidRPr="00D3128C" w14:paraId="5173A5F7" w14:textId="77777777" w:rsidTr="00662D40">
        <w:tc>
          <w:tcPr>
            <w:tcW w:w="675" w:type="dxa"/>
          </w:tcPr>
          <w:p w14:paraId="49CD947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EC65281" w14:textId="044B68F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9580990" w14:textId="5C078E2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sikap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kayang</w:t>
            </w:r>
          </w:p>
        </w:tc>
      </w:tr>
      <w:tr w:rsidR="00901A5A" w:rsidRPr="00D3128C" w14:paraId="3EAA3198" w14:textId="77777777" w:rsidTr="00662D40">
        <w:tc>
          <w:tcPr>
            <w:tcW w:w="675" w:type="dxa"/>
          </w:tcPr>
          <w:p w14:paraId="5CB2C79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1A034BD" w14:textId="28E5124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0A140FAE" w14:textId="76FB431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guling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depan</w:t>
            </w:r>
          </w:p>
        </w:tc>
      </w:tr>
      <w:tr w:rsidR="00901A5A" w:rsidRPr="00D3128C" w14:paraId="08A85B8A" w14:textId="77777777" w:rsidTr="00662D40">
        <w:tc>
          <w:tcPr>
            <w:tcW w:w="675" w:type="dxa"/>
          </w:tcPr>
          <w:p w14:paraId="223D749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AAE1BDF" w14:textId="204AFCD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74700623" w14:textId="77D2924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lompat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kangkang</w:t>
            </w:r>
          </w:p>
        </w:tc>
      </w:tr>
      <w:tr w:rsidR="00901A5A" w:rsidRPr="00D3128C" w14:paraId="1210EA27" w14:textId="77777777" w:rsidTr="00662D40">
        <w:tc>
          <w:tcPr>
            <w:tcW w:w="675" w:type="dxa"/>
          </w:tcPr>
          <w:p w14:paraId="3DCC631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503799F" w14:textId="6441B2C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15DAF0A" w14:textId="4773B31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senam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ritmik</w:t>
            </w:r>
          </w:p>
        </w:tc>
      </w:tr>
      <w:tr w:rsidR="00901A5A" w:rsidRPr="00D3128C" w14:paraId="056FF81F" w14:textId="77777777" w:rsidTr="00662D40">
        <w:tc>
          <w:tcPr>
            <w:tcW w:w="675" w:type="dxa"/>
          </w:tcPr>
          <w:p w14:paraId="2DF393A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901" w:type="dxa"/>
            <w:gridSpan w:val="2"/>
          </w:tcPr>
          <w:p w14:paraId="16BDABAE" w14:textId="3CAA417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Gerakan tungkai renang gaya dada terdiri atas dua fase, yaitu ….</w:t>
            </w:r>
          </w:p>
        </w:tc>
      </w:tr>
      <w:tr w:rsidR="00901A5A" w:rsidRPr="00D3128C" w14:paraId="02A79850" w14:textId="77777777" w:rsidTr="00662D40">
        <w:tc>
          <w:tcPr>
            <w:tcW w:w="675" w:type="dxa"/>
          </w:tcPr>
          <w:p w14:paraId="338E82C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D3C9529" w14:textId="6A9D357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83349EC" w14:textId="2C19C10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istirahat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menendang</w:t>
            </w:r>
          </w:p>
        </w:tc>
      </w:tr>
      <w:tr w:rsidR="00901A5A" w:rsidRPr="00D3128C" w14:paraId="675FB169" w14:textId="77777777" w:rsidTr="00662D40">
        <w:tc>
          <w:tcPr>
            <w:tcW w:w="675" w:type="dxa"/>
          </w:tcPr>
          <w:p w14:paraId="728AE3A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4CF036" w14:textId="730FAB8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03A83757" w14:textId="3B33F61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mengayuh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membelah</w:t>
            </w:r>
          </w:p>
        </w:tc>
      </w:tr>
      <w:tr w:rsidR="00901A5A" w:rsidRPr="00D3128C" w14:paraId="3FBF2B01" w14:textId="77777777" w:rsidTr="00662D40">
        <w:tc>
          <w:tcPr>
            <w:tcW w:w="675" w:type="dxa"/>
          </w:tcPr>
          <w:p w14:paraId="5D25FAC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13C619" w14:textId="5373C19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32A359F7" w14:textId="1AD7A344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57BFF">
              <w:rPr>
                <w:rFonts w:cstheme="minorHAnsi"/>
                <w:sz w:val="24"/>
                <w:szCs w:val="24"/>
              </w:rPr>
              <w:t>mendayung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istirahat</w:t>
            </w:r>
          </w:p>
        </w:tc>
      </w:tr>
      <w:tr w:rsidR="00901A5A" w:rsidRPr="00D3128C" w14:paraId="46905DA0" w14:textId="77777777" w:rsidTr="00662D40">
        <w:tc>
          <w:tcPr>
            <w:tcW w:w="675" w:type="dxa"/>
          </w:tcPr>
          <w:p w14:paraId="23E189C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E6F448D" w14:textId="5D9F2B8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2DA5A3F9" w14:textId="3E55293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menendang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mendayung</w:t>
            </w:r>
          </w:p>
        </w:tc>
      </w:tr>
      <w:tr w:rsidR="00901A5A" w:rsidRPr="00D3128C" w14:paraId="7E1018A9" w14:textId="77777777" w:rsidTr="00662D40">
        <w:tc>
          <w:tcPr>
            <w:tcW w:w="675" w:type="dxa"/>
          </w:tcPr>
          <w:p w14:paraId="2B64989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D3FC8E7" w14:textId="641A062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230B2827" w14:textId="556AFFB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mendorong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istirahat</w:t>
            </w:r>
          </w:p>
        </w:tc>
      </w:tr>
      <w:tr w:rsidR="00901A5A" w:rsidRPr="00D3128C" w14:paraId="6CDA8304" w14:textId="77777777" w:rsidTr="00662D40">
        <w:tc>
          <w:tcPr>
            <w:tcW w:w="675" w:type="dxa"/>
          </w:tcPr>
          <w:p w14:paraId="4A8F09F3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3</w:t>
            </w:r>
          </w:p>
        </w:tc>
        <w:tc>
          <w:tcPr>
            <w:tcW w:w="8901" w:type="dxa"/>
            <w:gridSpan w:val="2"/>
          </w:tcPr>
          <w:p w14:paraId="25D16348" w14:textId="04E067B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6"/>
                <w:sz w:val="24"/>
                <w:szCs w:val="24"/>
              </w:rPr>
              <w:t>Pergaulan</w:t>
            </w:r>
            <w:r w:rsidRPr="00B57BFF">
              <w:rPr>
                <w:rFonts w:cstheme="minorHAnsi"/>
                <w:spacing w:val="-4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4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>tidak</w:t>
            </w:r>
            <w:r w:rsidRPr="00B57BFF">
              <w:rPr>
                <w:rFonts w:cstheme="minorHAnsi"/>
                <w:spacing w:val="-4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>sehat</w:t>
            </w:r>
            <w:r w:rsidRPr="00B57BFF">
              <w:rPr>
                <w:rFonts w:cstheme="minorHAnsi"/>
                <w:spacing w:val="-4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>akan</w:t>
            </w:r>
            <w:r w:rsidRPr="00B57BFF">
              <w:rPr>
                <w:rFonts w:cstheme="minorHAnsi"/>
                <w:spacing w:val="-4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berdampak </w:t>
            </w:r>
            <w:r w:rsidRPr="00B57BFF">
              <w:rPr>
                <w:rFonts w:cstheme="minorHAnsi"/>
                <w:sz w:val="24"/>
                <w:szCs w:val="24"/>
              </w:rPr>
              <w:t>pada psikis, yaitu ….</w:t>
            </w:r>
          </w:p>
        </w:tc>
      </w:tr>
      <w:tr w:rsidR="00901A5A" w:rsidRPr="00D3128C" w14:paraId="4E090FBC" w14:textId="77777777" w:rsidTr="00662D40">
        <w:tc>
          <w:tcPr>
            <w:tcW w:w="675" w:type="dxa"/>
          </w:tcPr>
          <w:p w14:paraId="15E123B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9232539" w14:textId="2FF6E03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5457F970" w14:textId="2D03B16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percaya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diri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tinggi</w:t>
            </w:r>
          </w:p>
        </w:tc>
      </w:tr>
      <w:tr w:rsidR="00901A5A" w:rsidRPr="00D3128C" w14:paraId="2940568A" w14:textId="77777777" w:rsidTr="00662D40">
        <w:tc>
          <w:tcPr>
            <w:tcW w:w="675" w:type="dxa"/>
          </w:tcPr>
          <w:p w14:paraId="4CAD752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74AC3E" w14:textId="01B9DB6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58009426" w14:textId="52235C4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berwawasan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luas</w:t>
            </w:r>
          </w:p>
        </w:tc>
      </w:tr>
      <w:tr w:rsidR="00901A5A" w:rsidRPr="00D3128C" w14:paraId="4ECE1D5A" w14:textId="77777777" w:rsidTr="00662D40">
        <w:tc>
          <w:tcPr>
            <w:tcW w:w="675" w:type="dxa"/>
          </w:tcPr>
          <w:p w14:paraId="2444B2B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88F45D" w14:textId="319809C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73138479" w14:textId="30BBFD0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emosional</w:t>
            </w:r>
          </w:p>
        </w:tc>
      </w:tr>
      <w:tr w:rsidR="00901A5A" w:rsidRPr="00D3128C" w14:paraId="12BBF8CD" w14:textId="77777777" w:rsidTr="00662D40">
        <w:tc>
          <w:tcPr>
            <w:tcW w:w="675" w:type="dxa"/>
          </w:tcPr>
          <w:p w14:paraId="5448E83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01CD71" w14:textId="36E7827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3C332FC2" w14:textId="6A84BF2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berakhlak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mulia</w:t>
            </w:r>
          </w:p>
        </w:tc>
      </w:tr>
      <w:tr w:rsidR="00901A5A" w:rsidRPr="00D3128C" w14:paraId="798025CC" w14:textId="77777777" w:rsidTr="00662D40">
        <w:tc>
          <w:tcPr>
            <w:tcW w:w="675" w:type="dxa"/>
          </w:tcPr>
          <w:p w14:paraId="5044835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F6FD3FB" w14:textId="01A7518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0243E8B" w14:textId="0AEE9D2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menambah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semangat</w:t>
            </w:r>
          </w:p>
        </w:tc>
      </w:tr>
      <w:tr w:rsidR="00901A5A" w:rsidRPr="00D3128C" w14:paraId="26EA6D53" w14:textId="77777777" w:rsidTr="00662D40">
        <w:tc>
          <w:tcPr>
            <w:tcW w:w="675" w:type="dxa"/>
          </w:tcPr>
          <w:p w14:paraId="4436F201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4</w:t>
            </w:r>
          </w:p>
        </w:tc>
        <w:tc>
          <w:tcPr>
            <w:tcW w:w="8901" w:type="dxa"/>
            <w:gridSpan w:val="2"/>
          </w:tcPr>
          <w:p w14:paraId="099EA9F2" w14:textId="7F0EB79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Masa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remaja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bagi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pria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berlangsung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antara usia ... tahun.</w:t>
            </w:r>
          </w:p>
        </w:tc>
      </w:tr>
      <w:tr w:rsidR="00901A5A" w:rsidRPr="00D3128C" w14:paraId="295419BC" w14:textId="77777777" w:rsidTr="00662D40">
        <w:tc>
          <w:tcPr>
            <w:tcW w:w="675" w:type="dxa"/>
          </w:tcPr>
          <w:p w14:paraId="0A70DCC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6D266AE" w14:textId="72A698A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70B9F760" w14:textId="7C3A162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12–17</w:t>
            </w:r>
          </w:p>
        </w:tc>
      </w:tr>
      <w:tr w:rsidR="00901A5A" w:rsidRPr="00D3128C" w14:paraId="65766DD3" w14:textId="77777777" w:rsidTr="00662D40">
        <w:tc>
          <w:tcPr>
            <w:tcW w:w="675" w:type="dxa"/>
          </w:tcPr>
          <w:p w14:paraId="1A6BFE8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0FD0CA" w14:textId="5B70C2E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5C9B01F" w14:textId="0FF16DE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13–22</w:t>
            </w:r>
          </w:p>
        </w:tc>
      </w:tr>
      <w:tr w:rsidR="00901A5A" w:rsidRPr="00D3128C" w14:paraId="0C4A2BA8" w14:textId="77777777" w:rsidTr="00662D40">
        <w:tc>
          <w:tcPr>
            <w:tcW w:w="675" w:type="dxa"/>
          </w:tcPr>
          <w:p w14:paraId="0B602C5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90F227" w14:textId="3C1154C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6AA663A9" w14:textId="7FED98A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14–25</w:t>
            </w:r>
          </w:p>
        </w:tc>
      </w:tr>
      <w:tr w:rsidR="00901A5A" w:rsidRPr="00D3128C" w14:paraId="53235136" w14:textId="77777777" w:rsidTr="00662D40">
        <w:tc>
          <w:tcPr>
            <w:tcW w:w="675" w:type="dxa"/>
          </w:tcPr>
          <w:p w14:paraId="147976A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CA3F29" w14:textId="59051F8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73E5D4D8" w14:textId="349712A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15 - 27</w:t>
            </w:r>
          </w:p>
        </w:tc>
      </w:tr>
      <w:tr w:rsidR="00901A5A" w:rsidRPr="00D3128C" w14:paraId="069FAC8E" w14:textId="77777777" w:rsidTr="00662D40">
        <w:tc>
          <w:tcPr>
            <w:tcW w:w="675" w:type="dxa"/>
          </w:tcPr>
          <w:p w14:paraId="0CEF707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B96123" w14:textId="22B3424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AD05D7F" w14:textId="5202345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16-27</w:t>
            </w:r>
          </w:p>
        </w:tc>
      </w:tr>
      <w:tr w:rsidR="00901A5A" w:rsidRPr="00D3128C" w14:paraId="1DEB258D" w14:textId="77777777" w:rsidTr="00662D40">
        <w:tc>
          <w:tcPr>
            <w:tcW w:w="675" w:type="dxa"/>
          </w:tcPr>
          <w:p w14:paraId="36AB67C7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5</w:t>
            </w:r>
          </w:p>
        </w:tc>
        <w:tc>
          <w:tcPr>
            <w:tcW w:w="8901" w:type="dxa"/>
            <w:gridSpan w:val="2"/>
          </w:tcPr>
          <w:p w14:paraId="1E2F76BE" w14:textId="399F07A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Tidak memaksakan diri untuk mendapat </w:t>
            </w:r>
            <w:r w:rsidRPr="00B57BFF">
              <w:rPr>
                <w:rFonts w:cstheme="minorHAnsi"/>
                <w:spacing w:val="19"/>
                <w:sz w:val="24"/>
                <w:szCs w:val="24"/>
              </w:rPr>
              <w:t xml:space="preserve">kesan </w:t>
            </w:r>
            <w:r w:rsidRPr="00B57BFF">
              <w:rPr>
                <w:rFonts w:cstheme="minorHAnsi"/>
                <w:spacing w:val="18"/>
                <w:sz w:val="24"/>
                <w:szCs w:val="24"/>
              </w:rPr>
              <w:t xml:space="preserve">yang baik </w:t>
            </w:r>
            <w:r w:rsidRPr="00B57BFF">
              <w:rPr>
                <w:rFonts w:cstheme="minorHAnsi"/>
                <w:spacing w:val="21"/>
                <w:sz w:val="24"/>
                <w:szCs w:val="24"/>
              </w:rPr>
              <w:t xml:space="preserve">terhadap </w:t>
            </w:r>
            <w:r w:rsidRPr="00B57BFF">
              <w:rPr>
                <w:rFonts w:cstheme="minorHAnsi"/>
                <w:spacing w:val="24"/>
                <w:sz w:val="24"/>
                <w:szCs w:val="24"/>
              </w:rPr>
              <w:t xml:space="preserve">pergaulan </w:t>
            </w:r>
            <w:r w:rsidRPr="00B57BFF">
              <w:rPr>
                <w:rFonts w:cstheme="minorHAnsi"/>
                <w:sz w:val="24"/>
                <w:szCs w:val="24"/>
              </w:rPr>
              <w:t>merupakan wujud dari sikap pergaulan, yaitu ….</w:t>
            </w:r>
          </w:p>
        </w:tc>
      </w:tr>
      <w:tr w:rsidR="00901A5A" w:rsidRPr="00D3128C" w14:paraId="07411569" w14:textId="77777777" w:rsidTr="00662D40">
        <w:tc>
          <w:tcPr>
            <w:tcW w:w="675" w:type="dxa"/>
          </w:tcPr>
          <w:p w14:paraId="610C537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0EB9DE8" w14:textId="24F5A34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5A15894C" w14:textId="7E84CBA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berbicara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dengan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sopan</w:t>
            </w:r>
          </w:p>
        </w:tc>
      </w:tr>
      <w:tr w:rsidR="00901A5A" w:rsidRPr="00D3128C" w14:paraId="11386BF2" w14:textId="77777777" w:rsidTr="00662D40">
        <w:tc>
          <w:tcPr>
            <w:tcW w:w="675" w:type="dxa"/>
          </w:tcPr>
          <w:p w14:paraId="66DF06B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120682" w14:textId="4786AE9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F906325" w14:textId="14E4FC1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saling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memberi</w:t>
            </w:r>
          </w:p>
        </w:tc>
      </w:tr>
      <w:tr w:rsidR="00901A5A" w:rsidRPr="00D3128C" w14:paraId="32C8719A" w14:textId="77777777" w:rsidTr="00662D40">
        <w:tc>
          <w:tcPr>
            <w:tcW w:w="675" w:type="dxa"/>
          </w:tcPr>
          <w:p w14:paraId="3C91CCC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06A9C8E" w14:textId="2FA72C3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504C362" w14:textId="3B58D0A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berbicara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bermanfaat</w:t>
            </w:r>
          </w:p>
        </w:tc>
      </w:tr>
      <w:tr w:rsidR="00901A5A" w:rsidRPr="00D3128C" w14:paraId="01392988" w14:textId="77777777" w:rsidTr="00662D40">
        <w:tc>
          <w:tcPr>
            <w:tcW w:w="675" w:type="dxa"/>
          </w:tcPr>
          <w:p w14:paraId="4EBAE31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A76B8E" w14:textId="5948EB0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BD6243E" w14:textId="5D6E833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menguping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pembicaraan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orang</w:t>
            </w:r>
          </w:p>
        </w:tc>
      </w:tr>
      <w:tr w:rsidR="00901A5A" w:rsidRPr="00D3128C" w14:paraId="792B66B5" w14:textId="77777777" w:rsidTr="00662D40">
        <w:tc>
          <w:tcPr>
            <w:tcW w:w="675" w:type="dxa"/>
          </w:tcPr>
          <w:p w14:paraId="08FAF31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E4B908C" w14:textId="73AD2DA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3F500C5" w14:textId="55BE050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penampilan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fisik</w:t>
            </w:r>
          </w:p>
        </w:tc>
      </w:tr>
      <w:tr w:rsidR="00901A5A" w:rsidRPr="00D3128C" w14:paraId="05950CF8" w14:textId="77777777" w:rsidTr="00662D40">
        <w:tc>
          <w:tcPr>
            <w:tcW w:w="675" w:type="dxa"/>
          </w:tcPr>
          <w:p w14:paraId="11102DE2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6</w:t>
            </w:r>
          </w:p>
        </w:tc>
        <w:tc>
          <w:tcPr>
            <w:tcW w:w="8901" w:type="dxa"/>
            <w:gridSpan w:val="2"/>
          </w:tcPr>
          <w:p w14:paraId="5200D916" w14:textId="75D322B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Mengakui</w:t>
            </w:r>
            <w:r w:rsidRPr="00B57BFF">
              <w:rPr>
                <w:rFonts w:cstheme="minorHAnsi"/>
                <w:spacing w:val="-3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3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menghargai</w:t>
            </w:r>
            <w:r w:rsidRPr="00B57BFF">
              <w:rPr>
                <w:rFonts w:cstheme="minorHAnsi"/>
                <w:spacing w:val="-3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kelebihan</w:t>
            </w:r>
            <w:r w:rsidRPr="00B57BFF">
              <w:rPr>
                <w:rFonts w:cstheme="minorHAnsi"/>
                <w:spacing w:val="-3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orang </w:t>
            </w:r>
            <w:r w:rsidRPr="00B57BFF">
              <w:rPr>
                <w:rFonts w:cstheme="minorHAnsi"/>
                <w:sz w:val="24"/>
                <w:szCs w:val="24"/>
              </w:rPr>
              <w:t>lain akan memupuk sifat ....</w:t>
            </w:r>
          </w:p>
        </w:tc>
      </w:tr>
      <w:tr w:rsidR="00901A5A" w:rsidRPr="00D3128C" w14:paraId="210C60E4" w14:textId="77777777" w:rsidTr="00662D40">
        <w:tc>
          <w:tcPr>
            <w:tcW w:w="675" w:type="dxa"/>
          </w:tcPr>
          <w:p w14:paraId="421F2FC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177D8A7" w14:textId="3FE7FCD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DBF5AD5" w14:textId="41DC3BE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sombong</w:t>
            </w:r>
          </w:p>
        </w:tc>
      </w:tr>
      <w:tr w:rsidR="00901A5A" w:rsidRPr="00D3128C" w14:paraId="2B415754" w14:textId="77777777" w:rsidTr="00662D40">
        <w:tc>
          <w:tcPr>
            <w:tcW w:w="675" w:type="dxa"/>
          </w:tcPr>
          <w:p w14:paraId="72EDD78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9733C6D" w14:textId="38F28DF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4E1F358" w14:textId="4C3D2B6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tinggi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hati</w:t>
            </w:r>
          </w:p>
        </w:tc>
      </w:tr>
      <w:tr w:rsidR="00901A5A" w:rsidRPr="00D3128C" w14:paraId="6233C1CB" w14:textId="77777777" w:rsidTr="00662D40">
        <w:tc>
          <w:tcPr>
            <w:tcW w:w="675" w:type="dxa"/>
          </w:tcPr>
          <w:p w14:paraId="04BFFBA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24CEE3" w14:textId="61B6CCC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2321C949" w14:textId="3CDA0D1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rendah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diri</w:t>
            </w:r>
          </w:p>
        </w:tc>
      </w:tr>
      <w:tr w:rsidR="00901A5A" w:rsidRPr="00D3128C" w14:paraId="2ED65705" w14:textId="77777777" w:rsidTr="00662D40">
        <w:tc>
          <w:tcPr>
            <w:tcW w:w="675" w:type="dxa"/>
          </w:tcPr>
          <w:p w14:paraId="769E858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A7469E6" w14:textId="1435D4D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F0F73B3" w14:textId="70325A7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berjiwa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besar</w:t>
            </w:r>
          </w:p>
        </w:tc>
      </w:tr>
      <w:tr w:rsidR="00901A5A" w:rsidRPr="00D3128C" w14:paraId="68E353E0" w14:textId="77777777" w:rsidTr="00662D40">
        <w:tc>
          <w:tcPr>
            <w:tcW w:w="675" w:type="dxa"/>
          </w:tcPr>
          <w:p w14:paraId="6FD52F1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07D2C46" w14:textId="56C5BA2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D1850DF" w14:textId="7A83877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kepala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besar</w:t>
            </w:r>
          </w:p>
        </w:tc>
      </w:tr>
      <w:tr w:rsidR="00901A5A" w:rsidRPr="00D3128C" w14:paraId="5B255AF3" w14:textId="77777777" w:rsidTr="00662D40">
        <w:tc>
          <w:tcPr>
            <w:tcW w:w="675" w:type="dxa"/>
          </w:tcPr>
          <w:p w14:paraId="7415A28C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7</w:t>
            </w:r>
          </w:p>
        </w:tc>
        <w:tc>
          <w:tcPr>
            <w:tcW w:w="8901" w:type="dxa"/>
            <w:gridSpan w:val="2"/>
          </w:tcPr>
          <w:p w14:paraId="79B62138" w14:textId="22EFDE0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8"/>
                <w:sz w:val="24"/>
                <w:szCs w:val="24"/>
              </w:rPr>
              <w:t>Gerakan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berguling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ke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depan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ke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 xml:space="preserve">belakang </w:t>
            </w:r>
            <w:r w:rsidRPr="00B57BFF">
              <w:rPr>
                <w:rFonts w:cstheme="minorHAnsi"/>
                <w:sz w:val="24"/>
                <w:szCs w:val="24"/>
              </w:rPr>
              <w:t>dapat melatih kelenturan otot ….</w:t>
            </w:r>
          </w:p>
        </w:tc>
      </w:tr>
      <w:tr w:rsidR="00901A5A" w:rsidRPr="00D3128C" w14:paraId="679A8DB9" w14:textId="77777777" w:rsidTr="00662D40">
        <w:tc>
          <w:tcPr>
            <w:tcW w:w="675" w:type="dxa"/>
          </w:tcPr>
          <w:p w14:paraId="431F14F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A74F94A" w14:textId="6724B23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48C5B62" w14:textId="05D4D5E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paha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pinggul</w:t>
            </w:r>
          </w:p>
        </w:tc>
      </w:tr>
      <w:tr w:rsidR="00901A5A" w:rsidRPr="00D3128C" w14:paraId="13A7EC30" w14:textId="77777777" w:rsidTr="00662D40">
        <w:tc>
          <w:tcPr>
            <w:tcW w:w="675" w:type="dxa"/>
          </w:tcPr>
          <w:p w14:paraId="2F3BEB3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8BB843C" w14:textId="511D9E3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3CCCB0D0" w14:textId="784B3B0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bahu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punggung</w:t>
            </w:r>
          </w:p>
        </w:tc>
      </w:tr>
      <w:tr w:rsidR="00901A5A" w:rsidRPr="00D3128C" w14:paraId="19489E67" w14:textId="77777777" w:rsidTr="00662D40">
        <w:tc>
          <w:tcPr>
            <w:tcW w:w="675" w:type="dxa"/>
          </w:tcPr>
          <w:p w14:paraId="2C1CB20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E56531" w14:textId="7925863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7267F5AB" w14:textId="2F99D44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perut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pinggang</w:t>
            </w:r>
          </w:p>
        </w:tc>
      </w:tr>
      <w:tr w:rsidR="00901A5A" w:rsidRPr="00D3128C" w14:paraId="16E79925" w14:textId="77777777" w:rsidTr="00662D40">
        <w:tc>
          <w:tcPr>
            <w:tcW w:w="675" w:type="dxa"/>
          </w:tcPr>
          <w:p w14:paraId="11F1A3D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285C4D" w14:textId="3B707BF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D6A0250" w14:textId="6551392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bahu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perut</w:t>
            </w:r>
          </w:p>
        </w:tc>
      </w:tr>
      <w:tr w:rsidR="00901A5A" w:rsidRPr="00D3128C" w14:paraId="13776715" w14:textId="77777777" w:rsidTr="00662D40">
        <w:tc>
          <w:tcPr>
            <w:tcW w:w="675" w:type="dxa"/>
          </w:tcPr>
          <w:p w14:paraId="4DEAF17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3D3D17" w14:textId="780984D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4D5D684E" w14:textId="203B4FB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kaki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tangan</w:t>
            </w:r>
          </w:p>
        </w:tc>
      </w:tr>
      <w:tr w:rsidR="00901A5A" w:rsidRPr="00D3128C" w14:paraId="54393863" w14:textId="77777777" w:rsidTr="00662D40">
        <w:tc>
          <w:tcPr>
            <w:tcW w:w="675" w:type="dxa"/>
          </w:tcPr>
          <w:p w14:paraId="66BA55EF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8</w:t>
            </w:r>
          </w:p>
        </w:tc>
        <w:tc>
          <w:tcPr>
            <w:tcW w:w="8901" w:type="dxa"/>
            <w:gridSpan w:val="2"/>
          </w:tcPr>
          <w:p w14:paraId="5EF7670D" w14:textId="1E6D8D6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8"/>
                <w:sz w:val="24"/>
                <w:szCs w:val="24"/>
              </w:rPr>
              <w:t>Perbedaan</w:t>
            </w:r>
            <w:r w:rsidRPr="00B57BFF">
              <w:rPr>
                <w:rFonts w:cstheme="minorHAnsi"/>
                <w:spacing w:val="-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antara</w:t>
            </w:r>
            <w:r w:rsidRPr="00B57BFF">
              <w:rPr>
                <w:rFonts w:cstheme="minorHAnsi"/>
                <w:spacing w:val="-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renang</w:t>
            </w:r>
            <w:r w:rsidRPr="00B57BFF">
              <w:rPr>
                <w:rFonts w:cstheme="minorHAnsi"/>
                <w:spacing w:val="-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dada</w:t>
            </w:r>
            <w:r w:rsidRPr="00B57BFF">
              <w:rPr>
                <w:rFonts w:cstheme="minorHAnsi"/>
                <w:spacing w:val="-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 xml:space="preserve">dengan </w:t>
            </w:r>
            <w:r w:rsidRPr="00B57BFF">
              <w:rPr>
                <w:rFonts w:cstheme="minorHAnsi"/>
                <w:sz w:val="24"/>
                <w:szCs w:val="24"/>
              </w:rPr>
              <w:t>gaya bebas adalah ….</w:t>
            </w:r>
          </w:p>
        </w:tc>
      </w:tr>
      <w:tr w:rsidR="00901A5A" w:rsidRPr="00D3128C" w14:paraId="6B4EDC51" w14:textId="77777777" w:rsidTr="00662D40">
        <w:tc>
          <w:tcPr>
            <w:tcW w:w="675" w:type="dxa"/>
          </w:tcPr>
          <w:p w14:paraId="3234FF9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63D09BC" w14:textId="6BD74AB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5EAB43A4" w14:textId="3D5935B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gaya dada lebih cepat dibanding gaya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bebas</w:t>
            </w:r>
          </w:p>
        </w:tc>
      </w:tr>
      <w:tr w:rsidR="00901A5A" w:rsidRPr="00D3128C" w14:paraId="683C7FA7" w14:textId="77777777" w:rsidTr="00662D40">
        <w:tc>
          <w:tcPr>
            <w:tcW w:w="675" w:type="dxa"/>
          </w:tcPr>
          <w:p w14:paraId="4B67054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A42B715" w14:textId="226E064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7C767A3D" w14:textId="71F4452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4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3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dada</w:t>
            </w:r>
            <w:r w:rsidRPr="00B57BFF">
              <w:rPr>
                <w:rFonts w:cstheme="minorHAnsi"/>
                <w:spacing w:val="-3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ada</w:t>
            </w:r>
            <w:r w:rsidRPr="00B57BFF">
              <w:rPr>
                <w:rFonts w:cstheme="minorHAnsi"/>
                <w:spacing w:val="-3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jeda</w:t>
            </w:r>
            <w:r w:rsidRPr="00B57BFF">
              <w:rPr>
                <w:rFonts w:cstheme="minorHAnsi"/>
                <w:spacing w:val="-3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pengambilan</w:t>
            </w:r>
            <w:r w:rsidRPr="00B57BFF">
              <w:rPr>
                <w:rFonts w:cstheme="minorHAnsi"/>
                <w:spacing w:val="-3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napas, </w:t>
            </w:r>
            <w:r w:rsidRPr="00B57BFF">
              <w:rPr>
                <w:rFonts w:cstheme="minorHAnsi"/>
                <w:sz w:val="24"/>
                <w:szCs w:val="24"/>
              </w:rPr>
              <w:t>sedangkan gaya bebas tidak berjeda</w:t>
            </w:r>
          </w:p>
        </w:tc>
      </w:tr>
      <w:tr w:rsidR="00901A5A" w:rsidRPr="00D3128C" w14:paraId="78AABD52" w14:textId="77777777" w:rsidTr="00662D40">
        <w:tc>
          <w:tcPr>
            <w:tcW w:w="675" w:type="dxa"/>
          </w:tcPr>
          <w:p w14:paraId="73FA0F7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B314F34" w14:textId="430E0E8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0DB8769A" w14:textId="0D50731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4"/>
                <w:sz w:val="24"/>
                <w:szCs w:val="24"/>
              </w:rPr>
              <w:t>tangan</w:t>
            </w:r>
            <w:r w:rsidRPr="00B57BFF">
              <w:rPr>
                <w:rFonts w:cstheme="minorHAnsi"/>
                <w:spacing w:val="-3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3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dada</w:t>
            </w:r>
            <w:r w:rsidRPr="00B57BFF">
              <w:rPr>
                <w:rFonts w:cstheme="minorHAnsi"/>
                <w:spacing w:val="-3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seperti</w:t>
            </w:r>
            <w:r w:rsidRPr="00B57BFF">
              <w:rPr>
                <w:rFonts w:cstheme="minorHAnsi"/>
                <w:spacing w:val="-3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membelah</w:t>
            </w:r>
            <w:r w:rsidRPr="00B57BFF">
              <w:rPr>
                <w:rFonts w:cstheme="minorHAnsi"/>
                <w:spacing w:val="-3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air, </w:t>
            </w:r>
            <w:r w:rsidRPr="00B57BFF">
              <w:rPr>
                <w:rFonts w:cstheme="minorHAnsi"/>
                <w:sz w:val="24"/>
                <w:szCs w:val="24"/>
              </w:rPr>
              <w:t>sedangkan gaya bebas tidak</w:t>
            </w:r>
          </w:p>
        </w:tc>
      </w:tr>
      <w:tr w:rsidR="00901A5A" w:rsidRPr="00D3128C" w14:paraId="0066987A" w14:textId="77777777" w:rsidTr="00662D40">
        <w:tc>
          <w:tcPr>
            <w:tcW w:w="675" w:type="dxa"/>
          </w:tcPr>
          <w:p w14:paraId="492DE8A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431DDF" w14:textId="625CF51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06DDA744" w14:textId="2333D0E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kakigayadadadikepakkankeair,sedangkan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bebas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menyerupai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katak</w:t>
            </w:r>
          </w:p>
        </w:tc>
      </w:tr>
      <w:tr w:rsidR="00901A5A" w:rsidRPr="00D3128C" w14:paraId="76C1551B" w14:textId="77777777" w:rsidTr="00662D40">
        <w:tc>
          <w:tcPr>
            <w:tcW w:w="675" w:type="dxa"/>
          </w:tcPr>
          <w:p w14:paraId="7AF424D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367496" w14:textId="15E2A57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B235D5B" w14:textId="32F33EE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tangan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bebas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digerakkan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lurus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 depan,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sedangkan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dada</w:t>
            </w:r>
            <w:r w:rsidRPr="00B57BFF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memutar</w:t>
            </w:r>
          </w:p>
        </w:tc>
      </w:tr>
      <w:tr w:rsidR="00901A5A" w:rsidRPr="00D3128C" w14:paraId="4D0FBF7F" w14:textId="77777777" w:rsidTr="00662D40">
        <w:tc>
          <w:tcPr>
            <w:tcW w:w="675" w:type="dxa"/>
          </w:tcPr>
          <w:p w14:paraId="71EAF6F9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9</w:t>
            </w:r>
          </w:p>
        </w:tc>
        <w:tc>
          <w:tcPr>
            <w:tcW w:w="8901" w:type="dxa"/>
            <w:gridSpan w:val="2"/>
          </w:tcPr>
          <w:p w14:paraId="6715DEC3" w14:textId="38C1920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Posisi badan yang benar saat melakukan renang gaya dada adalah ....</w:t>
            </w:r>
          </w:p>
        </w:tc>
      </w:tr>
      <w:tr w:rsidR="00901A5A" w:rsidRPr="00D3128C" w14:paraId="7564A554" w14:textId="77777777" w:rsidTr="00662D40">
        <w:tc>
          <w:tcPr>
            <w:tcW w:w="675" w:type="dxa"/>
          </w:tcPr>
          <w:p w14:paraId="7032511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5EA78A" w14:textId="750C6D3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B4E4974" w14:textId="78C699D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punggung,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kaki,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kepala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10"/>
                <w:sz w:val="24"/>
                <w:szCs w:val="24"/>
              </w:rPr>
              <w:t>sedatar</w:t>
            </w:r>
            <w:r w:rsidRPr="00B57BFF">
              <w:rPr>
                <w:rFonts w:cstheme="minorHAnsi"/>
                <w:spacing w:val="8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mungkin dengan permukaan air</w:t>
            </w:r>
          </w:p>
        </w:tc>
      </w:tr>
      <w:tr w:rsidR="00901A5A" w:rsidRPr="00D3128C" w14:paraId="068AD35A" w14:textId="77777777" w:rsidTr="00662D40">
        <w:tc>
          <w:tcPr>
            <w:tcW w:w="675" w:type="dxa"/>
          </w:tcPr>
          <w:p w14:paraId="31277E9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32FBF5E" w14:textId="7607C1A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9CD5D8D" w14:textId="229D6F6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kepala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lebih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rendah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dari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kaki</w:t>
            </w:r>
          </w:p>
        </w:tc>
      </w:tr>
      <w:tr w:rsidR="00901A5A" w:rsidRPr="00D3128C" w14:paraId="1EAC6F0A" w14:textId="77777777" w:rsidTr="00662D40">
        <w:tc>
          <w:tcPr>
            <w:tcW w:w="675" w:type="dxa"/>
          </w:tcPr>
          <w:p w14:paraId="16DAD11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94AF21" w14:textId="0CC7716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A0F7947" w14:textId="5A562B9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punggung lebih tinggi dari kepala dan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kaki</w:t>
            </w:r>
          </w:p>
        </w:tc>
      </w:tr>
      <w:tr w:rsidR="00901A5A" w:rsidRPr="00D3128C" w14:paraId="2454B13F" w14:textId="77777777" w:rsidTr="00662D40">
        <w:tc>
          <w:tcPr>
            <w:tcW w:w="675" w:type="dxa"/>
          </w:tcPr>
          <w:p w14:paraId="582C88B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F864D51" w14:textId="36D45D3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E50FF09" w14:textId="0C09A4E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kepala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lebih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tinggi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dari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punggung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kaki</w:t>
            </w:r>
          </w:p>
        </w:tc>
      </w:tr>
      <w:tr w:rsidR="00901A5A" w:rsidRPr="00D3128C" w14:paraId="201E7603" w14:textId="77777777" w:rsidTr="00662D40">
        <w:tc>
          <w:tcPr>
            <w:tcW w:w="675" w:type="dxa"/>
          </w:tcPr>
          <w:p w14:paraId="6020817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A13D2A7" w14:textId="6908378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45852663" w14:textId="7B46979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pinggul sedikit keluar dari permukaan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air</w:t>
            </w:r>
          </w:p>
        </w:tc>
      </w:tr>
      <w:tr w:rsidR="00901A5A" w:rsidRPr="00D3128C" w14:paraId="5D3F6780" w14:textId="77777777" w:rsidTr="00662D40">
        <w:tc>
          <w:tcPr>
            <w:tcW w:w="675" w:type="dxa"/>
          </w:tcPr>
          <w:p w14:paraId="4BA226F5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0</w:t>
            </w:r>
          </w:p>
        </w:tc>
        <w:tc>
          <w:tcPr>
            <w:tcW w:w="8901" w:type="dxa"/>
            <w:gridSpan w:val="2"/>
          </w:tcPr>
          <w:p w14:paraId="4AD80B89" w14:textId="5E33925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9"/>
                <w:sz w:val="24"/>
                <w:szCs w:val="24"/>
              </w:rPr>
              <w:t xml:space="preserve">Orang </w:t>
            </w:r>
            <w:r w:rsidRPr="00B57BFF">
              <w:rPr>
                <w:rFonts w:cstheme="minorHAnsi"/>
                <w:sz w:val="24"/>
                <w:szCs w:val="24"/>
              </w:rPr>
              <w:t xml:space="preserve">yang </w:t>
            </w:r>
            <w:r w:rsidRPr="00B57BFF">
              <w:rPr>
                <w:rFonts w:cstheme="minorHAnsi"/>
                <w:spacing w:val="9"/>
                <w:sz w:val="24"/>
                <w:szCs w:val="24"/>
              </w:rPr>
              <w:t xml:space="preserve">mampu </w:t>
            </w:r>
            <w:r w:rsidRPr="00B57BFF">
              <w:rPr>
                <w:rFonts w:cstheme="minorHAnsi"/>
                <w:spacing w:val="11"/>
                <w:sz w:val="24"/>
                <w:szCs w:val="24"/>
              </w:rPr>
              <w:t xml:space="preserve">menyesuaikan </w:t>
            </w:r>
            <w:r w:rsidRPr="00B57BFF">
              <w:rPr>
                <w:rFonts w:cstheme="minorHAnsi"/>
                <w:sz w:val="24"/>
                <w:szCs w:val="24"/>
              </w:rPr>
              <w:t xml:space="preserve">diri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dalam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interaksi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dengan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banyak</w:t>
            </w:r>
            <w:r w:rsidRPr="00B57BFF">
              <w:rPr>
                <w:rFonts w:cstheme="minorHAnsi"/>
                <w:spacing w:val="-2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orang,</w:t>
            </w:r>
            <w:r w:rsidRPr="00B57BFF">
              <w:rPr>
                <w:rFonts w:cstheme="minorHAnsi"/>
                <w:spacing w:val="-2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akan </w:t>
            </w:r>
            <w:r w:rsidRPr="00B57BFF">
              <w:rPr>
                <w:rFonts w:cstheme="minorHAnsi"/>
                <w:sz w:val="24"/>
                <w:szCs w:val="24"/>
              </w:rPr>
              <w:t>mampu meningkatkan rasa ….</w:t>
            </w:r>
          </w:p>
        </w:tc>
      </w:tr>
      <w:tr w:rsidR="00901A5A" w:rsidRPr="00D3128C" w14:paraId="243E5802" w14:textId="77777777" w:rsidTr="00662D40">
        <w:tc>
          <w:tcPr>
            <w:tcW w:w="675" w:type="dxa"/>
          </w:tcPr>
          <w:p w14:paraId="6472867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9CA14D" w14:textId="7B81FCE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4BE4D14D" w14:textId="44CF257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tanggung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jawab</w:t>
            </w:r>
          </w:p>
        </w:tc>
      </w:tr>
      <w:tr w:rsidR="00901A5A" w:rsidRPr="00D3128C" w14:paraId="4808BBF0" w14:textId="77777777" w:rsidTr="00662D40">
        <w:tc>
          <w:tcPr>
            <w:tcW w:w="675" w:type="dxa"/>
          </w:tcPr>
          <w:p w14:paraId="06C300D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20345B2" w14:textId="59DC5AD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52956321" w14:textId="7596789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toleransi</w:t>
            </w:r>
          </w:p>
        </w:tc>
      </w:tr>
      <w:tr w:rsidR="00901A5A" w:rsidRPr="00D3128C" w14:paraId="2D157214" w14:textId="77777777" w:rsidTr="00662D40">
        <w:tc>
          <w:tcPr>
            <w:tcW w:w="675" w:type="dxa"/>
          </w:tcPr>
          <w:p w14:paraId="121EB39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DC73AF" w14:textId="289D54C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2A4ED386" w14:textId="36CA565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sosialis</w:t>
            </w:r>
          </w:p>
        </w:tc>
      </w:tr>
      <w:tr w:rsidR="00901A5A" w:rsidRPr="00D3128C" w14:paraId="4A0DF5BF" w14:textId="77777777" w:rsidTr="00662D40">
        <w:tc>
          <w:tcPr>
            <w:tcW w:w="675" w:type="dxa"/>
          </w:tcPr>
          <w:p w14:paraId="2AC63E2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4B7D05" w14:textId="0B5F581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7507DF49" w14:textId="63C265C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individualis</w:t>
            </w:r>
          </w:p>
        </w:tc>
      </w:tr>
      <w:tr w:rsidR="00901A5A" w:rsidRPr="00D3128C" w14:paraId="17F70F1B" w14:textId="77777777" w:rsidTr="00662D40">
        <w:tc>
          <w:tcPr>
            <w:tcW w:w="675" w:type="dxa"/>
          </w:tcPr>
          <w:p w14:paraId="14996E8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3268EA" w14:textId="33C883A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71EFCF77" w14:textId="2E7056A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percaya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diri</w:t>
            </w:r>
          </w:p>
        </w:tc>
      </w:tr>
      <w:tr w:rsidR="00901A5A" w:rsidRPr="00D3128C" w14:paraId="10B779E7" w14:textId="77777777" w:rsidTr="00662D40">
        <w:tc>
          <w:tcPr>
            <w:tcW w:w="675" w:type="dxa"/>
          </w:tcPr>
          <w:p w14:paraId="7C0B307C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1</w:t>
            </w:r>
          </w:p>
        </w:tc>
        <w:tc>
          <w:tcPr>
            <w:tcW w:w="8901" w:type="dxa"/>
            <w:gridSpan w:val="2"/>
          </w:tcPr>
          <w:p w14:paraId="199BFFF8" w14:textId="26B8C6C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Di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bawah ini merupakan dampak negatif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pergaulan bebas, </w:t>
            </w:r>
            <w:r w:rsidRPr="00B57BFF">
              <w:rPr>
                <w:rFonts w:cstheme="minorHAnsi"/>
                <w:b/>
                <w:i/>
                <w:sz w:val="24"/>
                <w:szCs w:val="24"/>
              </w:rPr>
              <w:t xml:space="preserve">kecuali </w:t>
            </w:r>
            <w:r w:rsidRPr="00B57BFF">
              <w:rPr>
                <w:rFonts w:cstheme="minorHAnsi"/>
                <w:sz w:val="24"/>
                <w:szCs w:val="24"/>
              </w:rPr>
              <w:t>….</w:t>
            </w:r>
          </w:p>
        </w:tc>
      </w:tr>
      <w:tr w:rsidR="00901A5A" w:rsidRPr="00D3128C" w14:paraId="5834240D" w14:textId="77777777" w:rsidTr="00662D40">
        <w:tc>
          <w:tcPr>
            <w:tcW w:w="675" w:type="dxa"/>
          </w:tcPr>
          <w:p w14:paraId="69CC5E3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047793C" w14:textId="19AE2A5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3102EC68" w14:textId="499B1CF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meningkatnya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kriminalitas</w:t>
            </w:r>
          </w:p>
        </w:tc>
      </w:tr>
      <w:tr w:rsidR="00901A5A" w:rsidRPr="00D3128C" w14:paraId="2E63EC3D" w14:textId="77777777" w:rsidTr="00662D40">
        <w:tc>
          <w:tcPr>
            <w:tcW w:w="675" w:type="dxa"/>
          </w:tcPr>
          <w:p w14:paraId="6357F17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FD868C2" w14:textId="5EB386B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C37A939" w14:textId="28435FB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merenggangkan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hubungan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keluarga</w:t>
            </w:r>
          </w:p>
        </w:tc>
      </w:tr>
      <w:tr w:rsidR="00901A5A" w:rsidRPr="00D3128C" w14:paraId="40E15252" w14:textId="77777777" w:rsidTr="00662D40">
        <w:tc>
          <w:tcPr>
            <w:tcW w:w="675" w:type="dxa"/>
          </w:tcPr>
          <w:p w14:paraId="4A6AB5C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CD6AE9" w14:textId="3BBC9FE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358B6CFF" w14:textId="4E4FAE1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mengonsumsi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obat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terlarang</w:t>
            </w:r>
          </w:p>
        </w:tc>
      </w:tr>
      <w:tr w:rsidR="00901A5A" w:rsidRPr="00D3128C" w14:paraId="7F4A7314" w14:textId="77777777" w:rsidTr="00662D40">
        <w:tc>
          <w:tcPr>
            <w:tcW w:w="675" w:type="dxa"/>
          </w:tcPr>
          <w:p w14:paraId="1F1FEBE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6A9EE23" w14:textId="61D5CF1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02179CC" w14:textId="62777EE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memperbanyak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relasi</w:t>
            </w:r>
          </w:p>
        </w:tc>
      </w:tr>
      <w:tr w:rsidR="00901A5A" w:rsidRPr="00D3128C" w14:paraId="1CFAD162" w14:textId="77777777" w:rsidTr="00662D40">
        <w:tc>
          <w:tcPr>
            <w:tcW w:w="675" w:type="dxa"/>
          </w:tcPr>
          <w:p w14:paraId="662DBCA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AB2C36" w14:textId="1D4D197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8CBC96A" w14:textId="31D611F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menurunnya</w:t>
            </w:r>
            <w:r w:rsidRPr="00B57BFF">
              <w:rPr>
                <w:rFonts w:cstheme="minorHAnsi"/>
                <w:spacing w:val="-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prestasi</w:t>
            </w:r>
          </w:p>
        </w:tc>
      </w:tr>
      <w:tr w:rsidR="00901A5A" w:rsidRPr="00D3128C" w14:paraId="66EB0052" w14:textId="77777777" w:rsidTr="00662D40">
        <w:tc>
          <w:tcPr>
            <w:tcW w:w="675" w:type="dxa"/>
          </w:tcPr>
          <w:p w14:paraId="5D3F6954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2</w:t>
            </w:r>
          </w:p>
        </w:tc>
        <w:tc>
          <w:tcPr>
            <w:tcW w:w="8901" w:type="dxa"/>
            <w:gridSpan w:val="2"/>
          </w:tcPr>
          <w:p w14:paraId="184695BC" w14:textId="7C7C0B9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Sikap</w:t>
            </w:r>
            <w:r w:rsidRPr="00B57BFF">
              <w:rPr>
                <w:rFonts w:cstheme="minorHAnsi"/>
                <w:spacing w:val="-45"/>
                <w:sz w:val="24"/>
                <w:szCs w:val="24"/>
              </w:rPr>
              <w:t xml:space="preserve">   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yang </w:t>
            </w:r>
            <w:r w:rsidRPr="00B57BFF">
              <w:rPr>
                <w:rFonts w:cstheme="minorHAnsi"/>
                <w:spacing w:val="-4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tepat </w:t>
            </w:r>
            <w:r w:rsidRPr="00B57BFF">
              <w:rPr>
                <w:rFonts w:cstheme="minorHAnsi"/>
                <w:spacing w:val="-4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ketika </w:t>
            </w:r>
            <w:r w:rsidRPr="00B57BFF">
              <w:rPr>
                <w:rFonts w:cstheme="minorHAnsi"/>
                <w:spacing w:val="-4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>teman</w:t>
            </w:r>
            <w:r w:rsidRPr="00B57BFF">
              <w:rPr>
                <w:rFonts w:cstheme="minorHAnsi"/>
                <w:spacing w:val="-43"/>
                <w:sz w:val="24"/>
                <w:szCs w:val="24"/>
              </w:rPr>
              <w:t xml:space="preserve">  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mencurahkan </w:t>
            </w:r>
            <w:r w:rsidRPr="00B57BFF">
              <w:rPr>
                <w:rFonts w:cstheme="minorHAnsi"/>
                <w:sz w:val="24"/>
                <w:szCs w:val="24"/>
              </w:rPr>
              <w:t>isi hatinya kepada kita adalah ....</w:t>
            </w:r>
          </w:p>
        </w:tc>
      </w:tr>
      <w:tr w:rsidR="00901A5A" w:rsidRPr="00D3128C" w14:paraId="177A8E49" w14:textId="77777777" w:rsidTr="00662D40">
        <w:tc>
          <w:tcPr>
            <w:tcW w:w="675" w:type="dxa"/>
          </w:tcPr>
          <w:p w14:paraId="60783E6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FFDDAFD" w14:textId="3DD692E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48C70E40" w14:textId="6BCE6DF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menyimak</w:t>
            </w:r>
          </w:p>
        </w:tc>
      </w:tr>
      <w:tr w:rsidR="00901A5A" w:rsidRPr="00D3128C" w14:paraId="2A679CE6" w14:textId="77777777" w:rsidTr="00662D40">
        <w:tc>
          <w:tcPr>
            <w:tcW w:w="675" w:type="dxa"/>
          </w:tcPr>
          <w:p w14:paraId="53B1429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2554E6F" w14:textId="695DE34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2DAEEA84" w14:textId="51E5753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mengabaikan</w:t>
            </w:r>
          </w:p>
        </w:tc>
      </w:tr>
      <w:tr w:rsidR="00901A5A" w:rsidRPr="00D3128C" w14:paraId="76EA4E7A" w14:textId="77777777" w:rsidTr="00662D40">
        <w:tc>
          <w:tcPr>
            <w:tcW w:w="675" w:type="dxa"/>
          </w:tcPr>
          <w:p w14:paraId="63FB005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47F852" w14:textId="6ACE5E9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770E33E8" w14:textId="0A10067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mentertawakan</w:t>
            </w:r>
          </w:p>
        </w:tc>
      </w:tr>
      <w:tr w:rsidR="00901A5A" w:rsidRPr="00D3128C" w14:paraId="422F33C9" w14:textId="77777777" w:rsidTr="00662D40">
        <w:tc>
          <w:tcPr>
            <w:tcW w:w="675" w:type="dxa"/>
          </w:tcPr>
          <w:p w14:paraId="15D1A0A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60BC8CF" w14:textId="23D42EC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2D2366E5" w14:textId="1E13BA0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menghindari</w:t>
            </w:r>
          </w:p>
        </w:tc>
      </w:tr>
      <w:tr w:rsidR="00901A5A" w:rsidRPr="00D3128C" w14:paraId="3DD93266" w14:textId="77777777" w:rsidTr="00662D40">
        <w:tc>
          <w:tcPr>
            <w:tcW w:w="675" w:type="dxa"/>
          </w:tcPr>
          <w:p w14:paraId="27E282A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BA47CF" w14:textId="75D44C5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0061AA91" w14:textId="6C80E55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marah</w:t>
            </w:r>
          </w:p>
        </w:tc>
      </w:tr>
      <w:tr w:rsidR="00901A5A" w:rsidRPr="00D3128C" w14:paraId="3D0CF79E" w14:textId="77777777" w:rsidTr="00662D40">
        <w:tc>
          <w:tcPr>
            <w:tcW w:w="675" w:type="dxa"/>
          </w:tcPr>
          <w:p w14:paraId="506F55F6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3</w:t>
            </w:r>
          </w:p>
        </w:tc>
        <w:tc>
          <w:tcPr>
            <w:tcW w:w="8901" w:type="dxa"/>
            <w:gridSpan w:val="2"/>
          </w:tcPr>
          <w:p w14:paraId="2247F19E" w14:textId="27EA344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Cabang olahraga yang dilakukan di atas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permukaan</w:t>
            </w:r>
            <w:r w:rsidRPr="00B57BFF">
              <w:rPr>
                <w:rFonts w:cstheme="minorHAnsi"/>
                <w:spacing w:val="-1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lantai</w:t>
            </w:r>
            <w:r w:rsidRPr="00B57BFF">
              <w:rPr>
                <w:rFonts w:cstheme="minorHAnsi"/>
                <w:spacing w:val="-1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beralaskan</w:t>
            </w:r>
            <w:r w:rsidRPr="00B57BFF">
              <w:rPr>
                <w:rFonts w:cstheme="minorHAnsi"/>
                <w:spacing w:val="-1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sebuah</w:t>
            </w:r>
            <w:r w:rsidRPr="00B57BFF">
              <w:rPr>
                <w:rFonts w:cstheme="minorHAnsi"/>
                <w:spacing w:val="-1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matras </w:t>
            </w:r>
            <w:r w:rsidRPr="00B57BFF">
              <w:rPr>
                <w:rFonts w:cstheme="minorHAnsi"/>
                <w:sz w:val="24"/>
                <w:szCs w:val="24"/>
              </w:rPr>
              <w:t>disebut ….</w:t>
            </w:r>
          </w:p>
        </w:tc>
      </w:tr>
      <w:tr w:rsidR="00901A5A" w:rsidRPr="00D3128C" w14:paraId="3545008B" w14:textId="77777777" w:rsidTr="00662D40">
        <w:tc>
          <w:tcPr>
            <w:tcW w:w="675" w:type="dxa"/>
          </w:tcPr>
          <w:p w14:paraId="35842B3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A7B7789" w14:textId="5EE3AE1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5DA59B55" w14:textId="5F9B0B6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lompat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jauh</w:t>
            </w:r>
          </w:p>
        </w:tc>
      </w:tr>
      <w:tr w:rsidR="00901A5A" w:rsidRPr="00D3128C" w14:paraId="6DEE1004" w14:textId="77777777" w:rsidTr="00662D40">
        <w:tc>
          <w:tcPr>
            <w:tcW w:w="675" w:type="dxa"/>
          </w:tcPr>
          <w:p w14:paraId="3332A73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45D733" w14:textId="5A10BD0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75DA0C9" w14:textId="4F310DE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lompat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indah</w:t>
            </w:r>
          </w:p>
        </w:tc>
      </w:tr>
      <w:tr w:rsidR="00901A5A" w:rsidRPr="00D3128C" w14:paraId="4713D8EA" w14:textId="77777777" w:rsidTr="00662D40">
        <w:tc>
          <w:tcPr>
            <w:tcW w:w="675" w:type="dxa"/>
          </w:tcPr>
          <w:p w14:paraId="60E950D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1CFAE82" w14:textId="27F079D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47669FF8" w14:textId="4F7F1C2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senam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lantai</w:t>
            </w:r>
          </w:p>
        </w:tc>
      </w:tr>
      <w:tr w:rsidR="00901A5A" w:rsidRPr="00D3128C" w14:paraId="10ADC962" w14:textId="77777777" w:rsidTr="00662D40">
        <w:tc>
          <w:tcPr>
            <w:tcW w:w="675" w:type="dxa"/>
          </w:tcPr>
          <w:p w14:paraId="5F75717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8E7749" w14:textId="5A67BEF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F8306EE" w14:textId="5916B9F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senam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ritmik</w:t>
            </w:r>
          </w:p>
        </w:tc>
      </w:tr>
      <w:tr w:rsidR="00901A5A" w:rsidRPr="00D3128C" w14:paraId="45D50828" w14:textId="77777777" w:rsidTr="00662D40">
        <w:tc>
          <w:tcPr>
            <w:tcW w:w="675" w:type="dxa"/>
          </w:tcPr>
          <w:p w14:paraId="76135DE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005AA86" w14:textId="57E817B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46BC798" w14:textId="7DE26DB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zumba</w:t>
            </w:r>
          </w:p>
        </w:tc>
      </w:tr>
      <w:tr w:rsidR="00901A5A" w:rsidRPr="00D3128C" w14:paraId="751E8B50" w14:textId="77777777" w:rsidTr="00662D40">
        <w:tc>
          <w:tcPr>
            <w:tcW w:w="675" w:type="dxa"/>
          </w:tcPr>
          <w:p w14:paraId="18A6BCA0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4</w:t>
            </w:r>
          </w:p>
        </w:tc>
        <w:tc>
          <w:tcPr>
            <w:tcW w:w="8901" w:type="dxa"/>
            <w:gridSpan w:val="2"/>
          </w:tcPr>
          <w:p w14:paraId="24E80BEF" w14:textId="7297119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24"/>
                <w:sz w:val="24"/>
                <w:szCs w:val="24"/>
              </w:rPr>
              <w:t>Perlombaan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2"/>
                <w:sz w:val="24"/>
                <w:szCs w:val="24"/>
              </w:rPr>
              <w:t>renang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0"/>
                <w:sz w:val="24"/>
                <w:szCs w:val="24"/>
              </w:rPr>
              <w:t>pada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7"/>
                <w:sz w:val="24"/>
                <w:szCs w:val="24"/>
              </w:rPr>
              <w:t xml:space="preserve">olimpiade, </w:t>
            </w:r>
            <w:r w:rsidRPr="00B57BFF">
              <w:rPr>
                <w:rFonts w:cstheme="minorHAnsi"/>
                <w:sz w:val="24"/>
                <w:szCs w:val="24"/>
              </w:rPr>
              <w:t>pertama kali diselenggarakan di Kota ….</w:t>
            </w:r>
          </w:p>
        </w:tc>
      </w:tr>
      <w:tr w:rsidR="00901A5A" w:rsidRPr="00D3128C" w14:paraId="00B1E9F0" w14:textId="77777777" w:rsidTr="00662D40">
        <w:tc>
          <w:tcPr>
            <w:tcW w:w="675" w:type="dxa"/>
          </w:tcPr>
          <w:p w14:paraId="2FD384C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09ABFB5" w14:textId="2889C1A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BB959AC" w14:textId="47D7767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Seoul</w:t>
            </w:r>
          </w:p>
        </w:tc>
      </w:tr>
      <w:tr w:rsidR="00901A5A" w:rsidRPr="00D3128C" w14:paraId="7969E8A8" w14:textId="77777777" w:rsidTr="00662D40">
        <w:tc>
          <w:tcPr>
            <w:tcW w:w="675" w:type="dxa"/>
          </w:tcPr>
          <w:p w14:paraId="4468567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1CA92A9" w14:textId="2FE7A52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03694ADE" w14:textId="64B82D7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Athena</w:t>
            </w:r>
          </w:p>
        </w:tc>
      </w:tr>
      <w:tr w:rsidR="00901A5A" w:rsidRPr="00D3128C" w14:paraId="30685848" w14:textId="77777777" w:rsidTr="00662D40">
        <w:tc>
          <w:tcPr>
            <w:tcW w:w="675" w:type="dxa"/>
          </w:tcPr>
          <w:p w14:paraId="6F0F763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F36AECA" w14:textId="08B5666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2FDC45A3" w14:textId="3226696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Amsterdam</w:t>
            </w:r>
          </w:p>
        </w:tc>
      </w:tr>
      <w:tr w:rsidR="00901A5A" w:rsidRPr="00D3128C" w14:paraId="0D945A3D" w14:textId="77777777" w:rsidTr="00662D40">
        <w:tc>
          <w:tcPr>
            <w:tcW w:w="675" w:type="dxa"/>
          </w:tcPr>
          <w:p w14:paraId="2E0F825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09438A" w14:textId="06A5F15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270D47C" w14:textId="2728E33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Paris</w:t>
            </w:r>
          </w:p>
        </w:tc>
      </w:tr>
      <w:tr w:rsidR="00901A5A" w:rsidRPr="00D3128C" w14:paraId="01EAA6A0" w14:textId="77777777" w:rsidTr="00662D40">
        <w:tc>
          <w:tcPr>
            <w:tcW w:w="675" w:type="dxa"/>
          </w:tcPr>
          <w:p w14:paraId="0F568AB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6134214" w14:textId="66A250F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2BDABF53" w14:textId="7C08B0E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Tokyo</w:t>
            </w:r>
          </w:p>
        </w:tc>
      </w:tr>
      <w:tr w:rsidR="00901A5A" w:rsidRPr="00D3128C" w14:paraId="5B50B200" w14:textId="77777777" w:rsidTr="00662D40">
        <w:tc>
          <w:tcPr>
            <w:tcW w:w="675" w:type="dxa"/>
          </w:tcPr>
          <w:p w14:paraId="220708F1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5</w:t>
            </w:r>
          </w:p>
        </w:tc>
        <w:tc>
          <w:tcPr>
            <w:tcW w:w="8901" w:type="dxa"/>
            <w:gridSpan w:val="2"/>
          </w:tcPr>
          <w:p w14:paraId="1BEC8255" w14:textId="7476747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8"/>
                <w:sz w:val="24"/>
                <w:szCs w:val="24"/>
              </w:rPr>
              <w:t>Pengambilan</w:t>
            </w:r>
            <w:r w:rsidRPr="00B57BFF">
              <w:rPr>
                <w:rFonts w:cstheme="minorHAnsi"/>
                <w:spacing w:val="-6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napas</w:t>
            </w:r>
            <w:r w:rsidRPr="00B57BFF">
              <w:rPr>
                <w:rFonts w:cstheme="minorHAnsi"/>
                <w:spacing w:val="-6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saat</w:t>
            </w:r>
            <w:r w:rsidRPr="00B57BFF">
              <w:rPr>
                <w:rFonts w:cstheme="minorHAnsi"/>
                <w:spacing w:val="-6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berenang</w:t>
            </w:r>
            <w:r w:rsidRPr="00B57BFF">
              <w:rPr>
                <w:rFonts w:cstheme="minorHAnsi"/>
                <w:spacing w:val="-6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 xml:space="preserve">dilakukan </w:t>
            </w:r>
            <w:r w:rsidRPr="00B57BFF">
              <w:rPr>
                <w:rFonts w:cstheme="minorHAnsi"/>
                <w:sz w:val="24"/>
                <w:szCs w:val="24"/>
              </w:rPr>
              <w:t>ketika kepala ….</w:t>
            </w:r>
          </w:p>
        </w:tc>
      </w:tr>
      <w:tr w:rsidR="00901A5A" w:rsidRPr="00D3128C" w14:paraId="3B33FDE1" w14:textId="77777777" w:rsidTr="00662D40">
        <w:tc>
          <w:tcPr>
            <w:tcW w:w="675" w:type="dxa"/>
          </w:tcPr>
          <w:p w14:paraId="41C9808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A552677" w14:textId="7F5ED31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5FB1987E" w14:textId="73D42B4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sejajar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dengan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kaki</w:t>
            </w:r>
          </w:p>
        </w:tc>
      </w:tr>
      <w:tr w:rsidR="00901A5A" w:rsidRPr="00D3128C" w14:paraId="62F59E6D" w14:textId="77777777" w:rsidTr="00662D40">
        <w:tc>
          <w:tcPr>
            <w:tcW w:w="675" w:type="dxa"/>
          </w:tcPr>
          <w:p w14:paraId="549F6DF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4B672B" w14:textId="2D8D6FF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7EC19171" w14:textId="260CB4C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masuk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ke dalam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air</w:t>
            </w:r>
          </w:p>
        </w:tc>
      </w:tr>
      <w:tr w:rsidR="00901A5A" w:rsidRPr="00D3128C" w14:paraId="355FEAEB" w14:textId="77777777" w:rsidTr="00662D40">
        <w:tc>
          <w:tcPr>
            <w:tcW w:w="675" w:type="dxa"/>
          </w:tcPr>
          <w:p w14:paraId="03CBAE9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F68FE8" w14:textId="5080785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08FB8D14" w14:textId="6B96262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menyentuh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dinding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kolam</w:t>
            </w:r>
          </w:p>
        </w:tc>
      </w:tr>
      <w:tr w:rsidR="00901A5A" w:rsidRPr="00D3128C" w14:paraId="2953F5D5" w14:textId="77777777" w:rsidTr="00662D40">
        <w:tc>
          <w:tcPr>
            <w:tcW w:w="675" w:type="dxa"/>
          </w:tcPr>
          <w:p w14:paraId="3BC40B1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AEB5E41" w14:textId="7A41AF7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28BD414" w14:textId="44F5E65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menempel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dengan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lengan</w:t>
            </w:r>
          </w:p>
        </w:tc>
      </w:tr>
      <w:tr w:rsidR="00901A5A" w:rsidRPr="00D3128C" w14:paraId="5FF74E82" w14:textId="77777777" w:rsidTr="00662D40">
        <w:tc>
          <w:tcPr>
            <w:tcW w:w="675" w:type="dxa"/>
          </w:tcPr>
          <w:p w14:paraId="150ABBC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D395FE" w14:textId="289162C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6B2E080A" w14:textId="6C88473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berada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atas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permukaan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air</w:t>
            </w:r>
          </w:p>
        </w:tc>
      </w:tr>
      <w:bookmarkEnd w:id="1"/>
      <w:tr w:rsidR="00901A5A" w:rsidRPr="00D3128C" w14:paraId="3CC723E4" w14:textId="77777777" w:rsidTr="00662D40">
        <w:tc>
          <w:tcPr>
            <w:tcW w:w="675" w:type="dxa"/>
          </w:tcPr>
          <w:p w14:paraId="2D8BBA34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6</w:t>
            </w:r>
          </w:p>
        </w:tc>
        <w:tc>
          <w:tcPr>
            <w:tcW w:w="8901" w:type="dxa"/>
            <w:gridSpan w:val="2"/>
          </w:tcPr>
          <w:p w14:paraId="3007F823" w14:textId="4320BC4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9E4E682" wp14:editId="3D6BF1D4">
                      <wp:simplePos x="0" y="0"/>
                      <wp:positionH relativeFrom="page">
                        <wp:posOffset>7358380</wp:posOffset>
                      </wp:positionH>
                      <wp:positionV relativeFrom="page">
                        <wp:posOffset>116840</wp:posOffset>
                      </wp:positionV>
                      <wp:extent cx="5746750" cy="8430260"/>
                      <wp:effectExtent l="0" t="0" r="6350" b="889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6750" cy="8430260"/>
                                <a:chOff x="0" y="0"/>
                                <a:chExt cx="5746750" cy="8430260"/>
                              </a:xfrm>
                            </wpg:grpSpPr>
                            <wps:wsp>
                              <wps:cNvPr id="71" name="Graphic 136"/>
                              <wps:cNvSpPr/>
                              <wps:spPr>
                                <a:xfrm>
                                  <a:off x="12700" y="12700"/>
                                  <a:ext cx="5721350" cy="8404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1350" h="8404860">
                                      <a:moveTo>
                                        <a:pt x="71996" y="0"/>
                                      </a:moveTo>
                                      <a:lnTo>
                                        <a:pt x="30373" y="1124"/>
                                      </a:lnTo>
                                      <a:lnTo>
                                        <a:pt x="8999" y="8999"/>
                                      </a:lnTo>
                                      <a:lnTo>
                                        <a:pt x="1124" y="30373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8332597"/>
                                      </a:lnTo>
                                      <a:lnTo>
                                        <a:pt x="1124" y="8374227"/>
                                      </a:lnTo>
                                      <a:lnTo>
                                        <a:pt x="8999" y="8395604"/>
                                      </a:lnTo>
                                      <a:lnTo>
                                        <a:pt x="30373" y="8403480"/>
                                      </a:lnTo>
                                      <a:lnTo>
                                        <a:pt x="71996" y="8404606"/>
                                      </a:lnTo>
                                      <a:lnTo>
                                        <a:pt x="5649264" y="8404606"/>
                                      </a:lnTo>
                                      <a:lnTo>
                                        <a:pt x="5690895" y="8403480"/>
                                      </a:lnTo>
                                      <a:lnTo>
                                        <a:pt x="5712272" y="8395604"/>
                                      </a:lnTo>
                                      <a:lnTo>
                                        <a:pt x="5720148" y="8374227"/>
                                      </a:lnTo>
                                      <a:lnTo>
                                        <a:pt x="5721273" y="8332597"/>
                                      </a:lnTo>
                                      <a:lnTo>
                                        <a:pt x="5721273" y="71996"/>
                                      </a:lnTo>
                                      <a:lnTo>
                                        <a:pt x="5720148" y="30373"/>
                                      </a:lnTo>
                                      <a:lnTo>
                                        <a:pt x="5712272" y="8999"/>
                                      </a:lnTo>
                                      <a:lnTo>
                                        <a:pt x="5690895" y="1124"/>
                                      </a:lnTo>
                                      <a:lnTo>
                                        <a:pt x="5649264" y="0"/>
                                      </a:lnTo>
                                      <a:lnTo>
                                        <a:pt x="71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2" name="Graphic 137"/>
                              <wps:cNvSpPr/>
                              <wps:spPr>
                                <a:xfrm>
                                  <a:off x="4138256" y="1071664"/>
                                  <a:ext cx="642620" cy="201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620" h="201930">
                                      <a:moveTo>
                                        <a:pt x="624001" y="0"/>
                                      </a:moveTo>
                                      <a:lnTo>
                                        <a:pt x="18351" y="0"/>
                                      </a:lnTo>
                                      <a:lnTo>
                                        <a:pt x="7742" y="286"/>
                                      </a:lnTo>
                                      <a:lnTo>
                                        <a:pt x="2293" y="2293"/>
                                      </a:lnTo>
                                      <a:lnTo>
                                        <a:pt x="286" y="7742"/>
                                      </a:lnTo>
                                      <a:lnTo>
                                        <a:pt x="0" y="18351"/>
                                      </a:lnTo>
                                      <a:lnTo>
                                        <a:pt x="0" y="183261"/>
                                      </a:lnTo>
                                      <a:lnTo>
                                        <a:pt x="286" y="193870"/>
                                      </a:lnTo>
                                      <a:lnTo>
                                        <a:pt x="2293" y="199318"/>
                                      </a:lnTo>
                                      <a:lnTo>
                                        <a:pt x="7742" y="201325"/>
                                      </a:lnTo>
                                      <a:lnTo>
                                        <a:pt x="18351" y="201612"/>
                                      </a:lnTo>
                                      <a:lnTo>
                                        <a:pt x="624001" y="201612"/>
                                      </a:lnTo>
                                      <a:lnTo>
                                        <a:pt x="634618" y="201325"/>
                                      </a:lnTo>
                                      <a:lnTo>
                                        <a:pt x="640070" y="199318"/>
                                      </a:lnTo>
                                      <a:lnTo>
                                        <a:pt x="642079" y="193870"/>
                                      </a:lnTo>
                                      <a:lnTo>
                                        <a:pt x="642365" y="183261"/>
                                      </a:lnTo>
                                      <a:lnTo>
                                        <a:pt x="642365" y="18351"/>
                                      </a:lnTo>
                                      <a:lnTo>
                                        <a:pt x="642079" y="7742"/>
                                      </a:lnTo>
                                      <a:lnTo>
                                        <a:pt x="640070" y="2293"/>
                                      </a:lnTo>
                                      <a:lnTo>
                                        <a:pt x="634618" y="286"/>
                                      </a:lnTo>
                                      <a:lnTo>
                                        <a:pt x="6240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4D4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3" name="Graphic 138"/>
                              <wps:cNvSpPr/>
                              <wps:spPr>
                                <a:xfrm>
                                  <a:off x="4163440" y="1082459"/>
                                  <a:ext cx="59245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180340">
                                      <a:moveTo>
                                        <a:pt x="573633" y="0"/>
                                      </a:moveTo>
                                      <a:lnTo>
                                        <a:pt x="18364" y="0"/>
                                      </a:lnTo>
                                      <a:lnTo>
                                        <a:pt x="7747" y="286"/>
                                      </a:lnTo>
                                      <a:lnTo>
                                        <a:pt x="2295" y="2295"/>
                                      </a:lnTo>
                                      <a:lnTo>
                                        <a:pt x="286" y="7747"/>
                                      </a:lnTo>
                                      <a:lnTo>
                                        <a:pt x="0" y="18364"/>
                                      </a:lnTo>
                                      <a:lnTo>
                                        <a:pt x="0" y="161658"/>
                                      </a:lnTo>
                                      <a:lnTo>
                                        <a:pt x="286" y="172275"/>
                                      </a:lnTo>
                                      <a:lnTo>
                                        <a:pt x="2295" y="177726"/>
                                      </a:lnTo>
                                      <a:lnTo>
                                        <a:pt x="7747" y="179735"/>
                                      </a:lnTo>
                                      <a:lnTo>
                                        <a:pt x="18364" y="180022"/>
                                      </a:lnTo>
                                      <a:lnTo>
                                        <a:pt x="573633" y="180022"/>
                                      </a:lnTo>
                                      <a:lnTo>
                                        <a:pt x="584250" y="179735"/>
                                      </a:lnTo>
                                      <a:lnTo>
                                        <a:pt x="589702" y="177726"/>
                                      </a:lnTo>
                                      <a:lnTo>
                                        <a:pt x="591710" y="172275"/>
                                      </a:lnTo>
                                      <a:lnTo>
                                        <a:pt x="591997" y="161658"/>
                                      </a:lnTo>
                                      <a:lnTo>
                                        <a:pt x="591997" y="18364"/>
                                      </a:lnTo>
                                      <a:lnTo>
                                        <a:pt x="591710" y="7747"/>
                                      </a:lnTo>
                                      <a:lnTo>
                                        <a:pt x="589702" y="2295"/>
                                      </a:lnTo>
                                      <a:lnTo>
                                        <a:pt x="584250" y="286"/>
                                      </a:lnTo>
                                      <a:lnTo>
                                        <a:pt x="5736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3D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4" name="Graphic 139"/>
                              <wps:cNvSpPr/>
                              <wps:spPr>
                                <a:xfrm>
                                  <a:off x="4240161" y="1105547"/>
                                  <a:ext cx="4457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 h="132715">
                                      <a:moveTo>
                                        <a:pt x="14605" y="1320"/>
                                      </a:moveTo>
                                      <a:lnTo>
                                        <a:pt x="0" y="1320"/>
                                      </a:lnTo>
                                      <a:lnTo>
                                        <a:pt x="0" y="130835"/>
                                      </a:lnTo>
                                      <a:lnTo>
                                        <a:pt x="14605" y="130835"/>
                                      </a:lnTo>
                                      <a:lnTo>
                                        <a:pt x="14605" y="70777"/>
                                      </a:lnTo>
                                      <a:lnTo>
                                        <a:pt x="104927" y="70777"/>
                                      </a:lnTo>
                                      <a:lnTo>
                                        <a:pt x="104927" y="58445"/>
                                      </a:lnTo>
                                      <a:lnTo>
                                        <a:pt x="14605" y="58445"/>
                                      </a:lnTo>
                                      <a:lnTo>
                                        <a:pt x="14605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27" y="70777"/>
                                      </a:moveTo>
                                      <a:lnTo>
                                        <a:pt x="90322" y="70777"/>
                                      </a:lnTo>
                                      <a:lnTo>
                                        <a:pt x="90322" y="130835"/>
                                      </a:lnTo>
                                      <a:lnTo>
                                        <a:pt x="104927" y="130835"/>
                                      </a:lnTo>
                                      <a:lnTo>
                                        <a:pt x="104927" y="7077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27" y="1320"/>
                                      </a:moveTo>
                                      <a:lnTo>
                                        <a:pt x="90322" y="1320"/>
                                      </a:lnTo>
                                      <a:lnTo>
                                        <a:pt x="90322" y="58445"/>
                                      </a:lnTo>
                                      <a:lnTo>
                                        <a:pt x="104927" y="58445"/>
                                      </a:lnTo>
                                      <a:lnTo>
                                        <a:pt x="104927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78790" y="0"/>
                                      </a:moveTo>
                                      <a:lnTo>
                                        <a:pt x="162146" y="669"/>
                                      </a:lnTo>
                                      <a:lnTo>
                                        <a:pt x="163601" y="669"/>
                                      </a:lnTo>
                                      <a:lnTo>
                                        <a:pt x="152042" y="2355"/>
                                      </a:lnTo>
                                      <a:lnTo>
                                        <a:pt x="124487" y="32803"/>
                                      </a:lnTo>
                                      <a:lnTo>
                                        <a:pt x="123571" y="56921"/>
                                      </a:lnTo>
                                      <a:lnTo>
                                        <a:pt x="123571" y="66027"/>
                                      </a:lnTo>
                                      <a:lnTo>
                                        <a:pt x="124068" y="84015"/>
                                      </a:lnTo>
                                      <a:lnTo>
                                        <a:pt x="124130" y="86249"/>
                                      </a:lnTo>
                                      <a:lnTo>
                                        <a:pt x="125753" y="101680"/>
                                      </a:lnTo>
                                      <a:lnTo>
                                        <a:pt x="125810" y="102223"/>
                                      </a:lnTo>
                                      <a:lnTo>
                                        <a:pt x="128558" y="113726"/>
                                      </a:lnTo>
                                      <a:lnTo>
                                        <a:pt x="128612" y="113952"/>
                                      </a:lnTo>
                                      <a:lnTo>
                                        <a:pt x="132537" y="121437"/>
                                      </a:lnTo>
                                      <a:lnTo>
                                        <a:pt x="138792" y="126128"/>
                                      </a:lnTo>
                                      <a:lnTo>
                                        <a:pt x="148586" y="129478"/>
                                      </a:lnTo>
                                      <a:lnTo>
                                        <a:pt x="161919" y="131486"/>
                                      </a:lnTo>
                                      <a:lnTo>
                                        <a:pt x="178790" y="132156"/>
                                      </a:lnTo>
                                      <a:lnTo>
                                        <a:pt x="195566" y="131486"/>
                                      </a:lnTo>
                                      <a:lnTo>
                                        <a:pt x="208933" y="129478"/>
                                      </a:lnTo>
                                      <a:lnTo>
                                        <a:pt x="218731" y="126128"/>
                                      </a:lnTo>
                                      <a:lnTo>
                                        <a:pt x="224978" y="121437"/>
                                      </a:lnTo>
                                      <a:lnTo>
                                        <a:pt x="225866" y="119824"/>
                                      </a:lnTo>
                                      <a:lnTo>
                                        <a:pt x="178689" y="119824"/>
                                      </a:lnTo>
                                      <a:lnTo>
                                        <a:pt x="164918" y="119398"/>
                                      </a:lnTo>
                                      <a:lnTo>
                                        <a:pt x="137999" y="86249"/>
                                      </a:lnTo>
                                      <a:lnTo>
                                        <a:pt x="137515" y="66027"/>
                                      </a:lnTo>
                                      <a:lnTo>
                                        <a:pt x="137841" y="48087"/>
                                      </a:lnTo>
                                      <a:lnTo>
                                        <a:pt x="164918" y="12758"/>
                                      </a:lnTo>
                                      <a:lnTo>
                                        <a:pt x="178689" y="12331"/>
                                      </a:lnTo>
                                      <a:lnTo>
                                        <a:pt x="225594" y="12331"/>
                                      </a:lnTo>
                                      <a:lnTo>
                                        <a:pt x="224713" y="10718"/>
                                      </a:lnTo>
                                      <a:lnTo>
                                        <a:pt x="218391" y="6027"/>
                                      </a:lnTo>
                                      <a:lnTo>
                                        <a:pt x="208629" y="2678"/>
                                      </a:lnTo>
                                      <a:lnTo>
                                        <a:pt x="195427" y="669"/>
                                      </a:lnTo>
                                      <a:lnTo>
                                        <a:pt x="178790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25594" y="12331"/>
                                      </a:moveTo>
                                      <a:lnTo>
                                        <a:pt x="178689" y="12331"/>
                                      </a:lnTo>
                                      <a:lnTo>
                                        <a:pt x="193014" y="12758"/>
                                      </a:lnTo>
                                      <a:lnTo>
                                        <a:pt x="191424" y="12758"/>
                                      </a:lnTo>
                                      <a:lnTo>
                                        <a:pt x="219843" y="44678"/>
                                      </a:lnTo>
                                      <a:lnTo>
                                        <a:pt x="219964" y="66027"/>
                                      </a:lnTo>
                                      <a:lnTo>
                                        <a:pt x="219637" y="84015"/>
                                      </a:lnTo>
                                      <a:lnTo>
                                        <a:pt x="192507" y="119398"/>
                                      </a:lnTo>
                                      <a:lnTo>
                                        <a:pt x="178689" y="119824"/>
                                      </a:lnTo>
                                      <a:lnTo>
                                        <a:pt x="225866" y="119824"/>
                                      </a:lnTo>
                                      <a:lnTo>
                                        <a:pt x="228837" y="113952"/>
                                      </a:lnTo>
                                      <a:lnTo>
                                        <a:pt x="228952" y="113726"/>
                                      </a:lnTo>
                                      <a:lnTo>
                                        <a:pt x="231582" y="102223"/>
                                      </a:lnTo>
                                      <a:lnTo>
                                        <a:pt x="231706" y="101680"/>
                                      </a:lnTo>
                                      <a:lnTo>
                                        <a:pt x="233254" y="86249"/>
                                      </a:lnTo>
                                      <a:lnTo>
                                        <a:pt x="233358" y="85213"/>
                                      </a:lnTo>
                                      <a:lnTo>
                                        <a:pt x="233863" y="66027"/>
                                      </a:lnTo>
                                      <a:lnTo>
                                        <a:pt x="233908" y="64325"/>
                                      </a:lnTo>
                                      <a:lnTo>
                                        <a:pt x="233428" y="48087"/>
                                      </a:lnTo>
                                      <a:lnTo>
                                        <a:pt x="233310" y="44678"/>
                                      </a:lnTo>
                                      <a:lnTo>
                                        <a:pt x="231611" y="29483"/>
                                      </a:lnTo>
                                      <a:lnTo>
                                        <a:pt x="228746" y="18122"/>
                                      </a:lnTo>
                                      <a:lnTo>
                                        <a:pt x="225594" y="12331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97713" y="14897"/>
                                      </a:moveTo>
                                      <a:lnTo>
                                        <a:pt x="283108" y="14897"/>
                                      </a:lnTo>
                                      <a:lnTo>
                                        <a:pt x="283108" y="130835"/>
                                      </a:lnTo>
                                      <a:lnTo>
                                        <a:pt x="297713" y="130835"/>
                                      </a:lnTo>
                                      <a:lnTo>
                                        <a:pt x="297713" y="1489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39559" y="1320"/>
                                      </a:moveTo>
                                      <a:lnTo>
                                        <a:pt x="240880" y="1320"/>
                                      </a:lnTo>
                                      <a:lnTo>
                                        <a:pt x="240880" y="14897"/>
                                      </a:lnTo>
                                      <a:lnTo>
                                        <a:pt x="339559" y="14897"/>
                                      </a:lnTo>
                                      <a:lnTo>
                                        <a:pt x="339559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62470" y="90792"/>
                                      </a:moveTo>
                                      <a:lnTo>
                                        <a:pt x="347954" y="90792"/>
                                      </a:lnTo>
                                      <a:lnTo>
                                        <a:pt x="348043" y="96583"/>
                                      </a:lnTo>
                                      <a:lnTo>
                                        <a:pt x="371321" y="130403"/>
                                      </a:lnTo>
                                      <a:lnTo>
                                        <a:pt x="394538" y="132156"/>
                                      </a:lnTo>
                                      <a:lnTo>
                                        <a:pt x="409239" y="131718"/>
                                      </a:lnTo>
                                      <a:lnTo>
                                        <a:pt x="440698" y="119824"/>
                                      </a:lnTo>
                                      <a:lnTo>
                                        <a:pt x="395008" y="119824"/>
                                      </a:lnTo>
                                      <a:lnTo>
                                        <a:pt x="385090" y="119560"/>
                                      </a:lnTo>
                                      <a:lnTo>
                                        <a:pt x="362470" y="105600"/>
                                      </a:lnTo>
                                      <a:lnTo>
                                        <a:pt x="362470" y="90792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96621" y="0"/>
                                      </a:moveTo>
                                      <a:lnTo>
                                        <a:pt x="358394" y="7391"/>
                                      </a:lnTo>
                                      <a:lnTo>
                                        <a:pt x="348805" y="36906"/>
                                      </a:lnTo>
                                      <a:lnTo>
                                        <a:pt x="350862" y="50993"/>
                                      </a:lnTo>
                                      <a:lnTo>
                                        <a:pt x="357035" y="61382"/>
                                      </a:lnTo>
                                      <a:lnTo>
                                        <a:pt x="367322" y="68070"/>
                                      </a:lnTo>
                                      <a:lnTo>
                                        <a:pt x="381723" y="71056"/>
                                      </a:lnTo>
                                      <a:lnTo>
                                        <a:pt x="411327" y="72580"/>
                                      </a:lnTo>
                                      <a:lnTo>
                                        <a:pt x="419684" y="73088"/>
                                      </a:lnTo>
                                      <a:lnTo>
                                        <a:pt x="425170" y="74650"/>
                                      </a:lnTo>
                                      <a:lnTo>
                                        <a:pt x="430415" y="79895"/>
                                      </a:lnTo>
                                      <a:lnTo>
                                        <a:pt x="431736" y="85166"/>
                                      </a:lnTo>
                                      <a:lnTo>
                                        <a:pt x="431654" y="105600"/>
                                      </a:lnTo>
                                      <a:lnTo>
                                        <a:pt x="395008" y="119824"/>
                                      </a:lnTo>
                                      <a:lnTo>
                                        <a:pt x="440698" y="119824"/>
                                      </a:lnTo>
                                      <a:lnTo>
                                        <a:pt x="443318" y="113896"/>
                                      </a:lnTo>
                                      <a:lnTo>
                                        <a:pt x="444991" y="105600"/>
                                      </a:lnTo>
                                      <a:lnTo>
                                        <a:pt x="445090" y="105107"/>
                                      </a:lnTo>
                                      <a:lnTo>
                                        <a:pt x="445681" y="94208"/>
                                      </a:lnTo>
                                      <a:lnTo>
                                        <a:pt x="445219" y="85166"/>
                                      </a:lnTo>
                                      <a:lnTo>
                                        <a:pt x="445166" y="84143"/>
                                      </a:lnTo>
                                      <a:lnTo>
                                        <a:pt x="412752" y="59043"/>
                                      </a:lnTo>
                                      <a:lnTo>
                                        <a:pt x="387377" y="57309"/>
                                      </a:lnTo>
                                      <a:lnTo>
                                        <a:pt x="378334" y="56283"/>
                                      </a:lnTo>
                                      <a:lnTo>
                                        <a:pt x="371865" y="54985"/>
                                      </a:lnTo>
                                      <a:lnTo>
                                        <a:pt x="367969" y="53416"/>
                                      </a:lnTo>
                                      <a:lnTo>
                                        <a:pt x="364490" y="51130"/>
                                      </a:lnTo>
                                      <a:lnTo>
                                        <a:pt x="362750" y="44780"/>
                                      </a:lnTo>
                                      <a:lnTo>
                                        <a:pt x="362750" y="25044"/>
                                      </a:lnTo>
                                      <a:lnTo>
                                        <a:pt x="364854" y="19367"/>
                                      </a:lnTo>
                                      <a:lnTo>
                                        <a:pt x="364972" y="19050"/>
                                      </a:lnTo>
                                      <a:lnTo>
                                        <a:pt x="398995" y="12331"/>
                                      </a:lnTo>
                                      <a:lnTo>
                                        <a:pt x="438785" y="12331"/>
                                      </a:lnTo>
                                      <a:lnTo>
                                        <a:pt x="438339" y="11297"/>
                                      </a:lnTo>
                                      <a:lnTo>
                                        <a:pt x="434479" y="6870"/>
                                      </a:lnTo>
                                      <a:lnTo>
                                        <a:pt x="428805" y="3862"/>
                                      </a:lnTo>
                                      <a:lnTo>
                                        <a:pt x="420603" y="1716"/>
                                      </a:lnTo>
                                      <a:lnTo>
                                        <a:pt x="410151" y="461"/>
                                      </a:lnTo>
                                      <a:lnTo>
                                        <a:pt x="410899" y="461"/>
                                      </a:lnTo>
                                      <a:lnTo>
                                        <a:pt x="396621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438785" y="12331"/>
                                      </a:moveTo>
                                      <a:lnTo>
                                        <a:pt x="411899" y="12331"/>
                                      </a:lnTo>
                                      <a:lnTo>
                                        <a:pt x="420090" y="13741"/>
                                      </a:lnTo>
                                      <a:lnTo>
                                        <a:pt x="427050" y="19367"/>
                                      </a:lnTo>
                                      <a:lnTo>
                                        <a:pt x="428540" y="25044"/>
                                      </a:lnTo>
                                      <a:lnTo>
                                        <a:pt x="428790" y="26074"/>
                                      </a:lnTo>
                                      <a:lnTo>
                                        <a:pt x="428790" y="36423"/>
                                      </a:lnTo>
                                      <a:lnTo>
                                        <a:pt x="443306" y="36423"/>
                                      </a:lnTo>
                                      <a:lnTo>
                                        <a:pt x="442790" y="26768"/>
                                      </a:lnTo>
                                      <a:lnTo>
                                        <a:pt x="442753" y="26074"/>
                                      </a:lnTo>
                                      <a:lnTo>
                                        <a:pt x="441097" y="17699"/>
                                      </a:lnTo>
                                      <a:lnTo>
                                        <a:pt x="438893" y="12583"/>
                                      </a:lnTo>
                                      <a:lnTo>
                                        <a:pt x="438785" y="12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5" name="Image 14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7463" y="1102848"/>
                                  <a:ext cx="451078" cy="1375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14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429042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14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78337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" name="Image 143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2476449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9" name="Image 14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2828353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" name="Image 14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3227362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" name="Image 1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584064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Image 1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938394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Image 1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5337403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" name="Image 14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5689307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Image 15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6088316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FFCDC" id="Group 70" o:spid="_x0000_s1026" style="position:absolute;margin-left:579.4pt;margin-top:9.2pt;width:452.5pt;height:663.8pt;z-index:-251657216;mso-wrap-distance-left:0;mso-wrap-distance-right:0;mso-position-horizontal-relative:page;mso-position-vertical-relative:page" coordsize="57467,84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">
                      <v:shape id="Graphic 136" o:spid="_x0000_s1027" style="position:absolute;left:127;top:127;width:57213;height:84048;visibility:visible;mso-wrap-style:square;v-text-anchor:top" coordsize="5721350,840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" path="m71996,l30373,1124,8999,8999,1124,30373,,71996,,8332597r1124,41630l8999,8395604r21374,7876l71996,8404606r5577268,l5690895,8403480r21377,-7876l5720148,8374227r1125,-41630l5721273,71996r-1125,-41623l5712272,8999,5690895,1124,5649264,,71996,xe" filled="f" strokeweight="2pt">
                        <v:path arrowok="t"/>
                      </v:shape>
                      <v:shape id="Graphic 137" o:spid="_x0000_s1028" style="position:absolute;left:41382;top:10716;width:6426;height:2019;visibility:visible;mso-wrap-style:square;v-text-anchor:top" coordsize="6426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" path="m624001,l18351,,7742,286,2293,2293,286,7742,,18351,,183261r286,10609l2293,199318r5449,2007l18351,201612r605650,l634618,201325r5452,-2007l642079,193870r286,-10609l642365,18351,642079,7742,640070,2293,634618,286,624001,xe" fillcolor="#4d4d4f" stroked="f">
                        <v:path arrowok="t"/>
                      </v:shape>
                      <v:shape id="Graphic 138" o:spid="_x0000_s1029" style="position:absolute;left:41634;top:10824;width:5924;height:1803;visibility:visible;mso-wrap-style:square;v-text-anchor:top" coordsize="59245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" path="m573633,l18364,,7747,286,2295,2295,286,7747,,18364,,161658r286,10617l2295,177726r5452,2009l18364,180022r555269,l584250,179735r5452,-2009l591710,172275r287,-10617l591997,18364,591710,7747,589702,2295,584250,286,573633,xe" fillcolor="#d1d3d4" stroked="f">
                        <v:path arrowok="t"/>
                      </v:shape>
                      <v:shape id="Graphic 139" o:spid="_x0000_s1030" style="position:absolute;left:42401;top:11055;width:4458;height:1327;visibility:visible;mso-wrap-style:square;v-text-anchor:top" coordsize="4457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" path="m14605,1320l,1320,,130835r14605,l14605,70777r90322,l104927,58445r-90322,l14605,1320xem104927,70777r-14605,l90322,130835r14605,l104927,70777xem104927,1320r-14605,l90322,58445r14605,l104927,1320xem178790,l162146,669r1455,l152042,2355,124487,32803r-916,24118l123571,66027r497,17988l124130,86249r1623,15431l125810,102223r2748,11503l128612,113952r3925,7485l138792,126128r9794,3350l161919,131486r16871,670l195566,131486r13367,-2008l218731,126128r6247,-4691l225866,119824r-47177,l164918,119398,137999,86249r-484,-20222l137841,48087,164918,12758r13771,-427l225594,12331r-881,-1613l218391,6027,208629,2678,195427,669,178790,xem225594,12331r-46905,l193014,12758r-1590,l219843,44678r121,21349l219637,84015r-27130,35383l178689,119824r47177,l228837,113952r115,-226l231582,102223r124,-543l233254,86249r104,-1036l233863,66027r45,-1702l233428,48087r-118,-3409l231611,29483,228746,18122r-3152,-5791xem297713,14897r-14605,l283108,130835r14605,l297713,14897xem339559,1320r-98679,l240880,14897r98679,l339559,1320xem362470,90792r-14516,l348043,96583r23278,33820l394538,132156r14701,-438l440698,119824r-45690,l385090,119560,362470,105600r,-14808xem396621,l358394,7391r-9589,29515l350862,50993r6173,10389l367322,68070r14401,2986l411327,72580r8357,508l425170,74650r5245,5245l431736,85166r-82,20434l395008,119824r45690,l443318,113896r1673,-8296l445090,105107r591,-10899l445219,85166r-53,-1023l412752,59043,387377,57309r-9043,-1026l371865,54985r-3896,-1569l364490,51130r-1740,-6350l362750,25044r2104,-5677l364972,19050r34023,-6719l438785,12331r-446,-1034l434479,6870,428805,3862,420603,1716,410151,461r748,l396621,xem438785,12331r-26886,l420090,13741r6960,5626l428540,25044r250,1030l428790,36423r14516,l442790,26768r-37,-694l441097,17699r-2204,-5116l438785,12331xe" fillcolor="black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40" o:spid="_x0000_s1031" type="#_x0000_t75" style="position:absolute;left:42374;top:11028;width:451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">
                        <v:imagedata r:id="rId12" o:title=""/>
                      </v:shape>
                      <v:shape id="Image 141" o:spid="_x0000_s1032" type="#_x0000_t75" style="position:absolute;left:8271;top:14290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">
                        <v:imagedata r:id="rId13" o:title=""/>
                      </v:shape>
                      <v:shape id="Image 142" o:spid="_x0000_s1033" type="#_x0000_t75" style="position:absolute;left:8271;top:1783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">
                        <v:imagedata r:id="rId13" o:title=""/>
                      </v:shape>
                      <v:shape id="Image 143" o:spid="_x0000_s1034" type="#_x0000_t75" style="position:absolute;left:8271;top:24764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">
                        <v:imagedata r:id="rId14" o:title=""/>
                      </v:shape>
                      <v:shape id="Image 144" o:spid="_x0000_s1035" type="#_x0000_t75" style="position:absolute;left:8271;top:2828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">
                        <v:imagedata r:id="rId14" o:title=""/>
                      </v:shape>
                      <v:shape id="Image 145" o:spid="_x0000_s1036" type="#_x0000_t75" style="position:absolute;left:8271;top:3227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">
                        <v:imagedata r:id="rId14" o:title=""/>
                      </v:shape>
                      <v:shape id="Image 146" o:spid="_x0000_s1037" type="#_x0000_t75" style="position:absolute;left:8271;top:45840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">
                        <v:imagedata r:id="rId13" o:title=""/>
                      </v:shape>
                      <v:shape id="Image 147" o:spid="_x0000_s1038" type="#_x0000_t75" style="position:absolute;left:8271;top:4938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">
                        <v:imagedata r:id="rId14" o:title=""/>
                      </v:shape>
                      <v:shape id="Image 148" o:spid="_x0000_s1039" type="#_x0000_t75" style="position:absolute;left:8271;top:53374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">
                        <v:imagedata r:id="rId14" o:title=""/>
                      </v:shape>
                      <v:shape id="Image 149" o:spid="_x0000_s1040" type="#_x0000_t75" style="position:absolute;left:8271;top:5689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">
                        <v:imagedata r:id="rId13" o:title=""/>
                      </v:shape>
                      <v:shape id="Image 150" o:spid="_x0000_s1041" type="#_x0000_t75" style="position:absolute;left:8271;top:6088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">
                        <v:imagedata r:id="rId13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Pergaulan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mempunyai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pengaruh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besar </w:t>
            </w:r>
            <w:r w:rsidRPr="00B57BFF">
              <w:rPr>
                <w:rFonts w:cstheme="minorHAnsi"/>
                <w:sz w:val="24"/>
                <w:szCs w:val="24"/>
              </w:rPr>
              <w:t>dalam pembentukan kepribadian seorang remaja. Pernyataan tersebut disebabkan karena pergaulan remaja ….</w:t>
            </w:r>
          </w:p>
        </w:tc>
        <w:bookmarkStart w:id="2" w:name="_GoBack"/>
        <w:bookmarkEnd w:id="2"/>
      </w:tr>
      <w:tr w:rsidR="00901A5A" w:rsidRPr="00D3128C" w14:paraId="2C0DE745" w14:textId="77777777" w:rsidTr="00662D40">
        <w:tc>
          <w:tcPr>
            <w:tcW w:w="675" w:type="dxa"/>
          </w:tcPr>
          <w:p w14:paraId="3EB8BF1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0889AD8" w14:textId="71291B5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3A92C1C" w14:textId="510BDEA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cenderung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membawa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hal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negatif</w:t>
            </w:r>
          </w:p>
        </w:tc>
      </w:tr>
      <w:tr w:rsidR="00901A5A" w:rsidRPr="00D3128C" w14:paraId="365269E6" w14:textId="77777777" w:rsidTr="00662D40">
        <w:tc>
          <w:tcPr>
            <w:tcW w:w="675" w:type="dxa"/>
          </w:tcPr>
          <w:p w14:paraId="2C6E054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3CD4C03" w14:textId="4F6AAB0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5E9D30D" w14:textId="4A30020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selalu membawa masalah buat orang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tua</w:t>
            </w:r>
          </w:p>
        </w:tc>
      </w:tr>
      <w:tr w:rsidR="00901A5A" w:rsidRPr="00D3128C" w14:paraId="091710AA" w14:textId="77777777" w:rsidTr="00662D40">
        <w:tc>
          <w:tcPr>
            <w:tcW w:w="675" w:type="dxa"/>
          </w:tcPr>
          <w:p w14:paraId="12B55DA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2D73D0A" w14:textId="2EC9F81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264D9342" w14:textId="153F83B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mencerminkan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kepandaian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ilmunya</w:t>
            </w:r>
          </w:p>
        </w:tc>
      </w:tr>
      <w:tr w:rsidR="00901A5A" w:rsidRPr="00D3128C" w14:paraId="7FA72610" w14:textId="77777777" w:rsidTr="00662D40">
        <w:tc>
          <w:tcPr>
            <w:tcW w:w="675" w:type="dxa"/>
          </w:tcPr>
          <w:p w14:paraId="54E6FA6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207D62" w14:textId="40ADCD6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4576F523" w14:textId="66AD461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mencerminkan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kepribadiannya</w:t>
            </w:r>
          </w:p>
        </w:tc>
      </w:tr>
      <w:tr w:rsidR="00901A5A" w:rsidRPr="00D3128C" w14:paraId="1CFB3625" w14:textId="77777777" w:rsidTr="00662D40">
        <w:tc>
          <w:tcPr>
            <w:tcW w:w="675" w:type="dxa"/>
          </w:tcPr>
          <w:p w14:paraId="4A6C38A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C6872F" w14:textId="206725F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F3CDD1B" w14:textId="302767D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sebagai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sarana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mencari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jati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diri</w:t>
            </w:r>
          </w:p>
        </w:tc>
      </w:tr>
      <w:tr w:rsidR="00901A5A" w:rsidRPr="00D3128C" w14:paraId="27C12EFE" w14:textId="77777777" w:rsidTr="00662D40">
        <w:tc>
          <w:tcPr>
            <w:tcW w:w="675" w:type="dxa"/>
          </w:tcPr>
          <w:p w14:paraId="6C58DB0B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7</w:t>
            </w:r>
          </w:p>
        </w:tc>
        <w:tc>
          <w:tcPr>
            <w:tcW w:w="8901" w:type="dxa"/>
            <w:gridSpan w:val="2"/>
          </w:tcPr>
          <w:p w14:paraId="28282932" w14:textId="72C876E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Contoh sikap yang baik dalam pergaulan remaja adalah ....</w:t>
            </w:r>
          </w:p>
        </w:tc>
      </w:tr>
      <w:tr w:rsidR="00901A5A" w:rsidRPr="00D3128C" w14:paraId="35C53183" w14:textId="77777777" w:rsidTr="00662D40">
        <w:tc>
          <w:tcPr>
            <w:tcW w:w="675" w:type="dxa"/>
          </w:tcPr>
          <w:p w14:paraId="3934993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1E6D61B" w14:textId="0F86722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7FB09EB3" w14:textId="3BA0A07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acuh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tak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acuh</w:t>
            </w:r>
          </w:p>
        </w:tc>
      </w:tr>
      <w:tr w:rsidR="00901A5A" w:rsidRPr="00D3128C" w14:paraId="02881DDD" w14:textId="77777777" w:rsidTr="00662D40">
        <w:tc>
          <w:tcPr>
            <w:tcW w:w="675" w:type="dxa"/>
          </w:tcPr>
          <w:p w14:paraId="69094B6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9F7076" w14:textId="1C3A090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13AA2CDF" w14:textId="7978D95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menjadi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diri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sendiri</w:t>
            </w:r>
          </w:p>
        </w:tc>
      </w:tr>
      <w:tr w:rsidR="00901A5A" w:rsidRPr="00D3128C" w14:paraId="67F28DA6" w14:textId="77777777" w:rsidTr="00662D40">
        <w:tc>
          <w:tcPr>
            <w:tcW w:w="675" w:type="dxa"/>
          </w:tcPr>
          <w:p w14:paraId="3AEE594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4E33F19" w14:textId="2C368DE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7CF8982A" w14:textId="43EE089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mencuri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dengar</w:t>
            </w:r>
          </w:p>
        </w:tc>
      </w:tr>
      <w:tr w:rsidR="00901A5A" w:rsidRPr="00D3128C" w14:paraId="52B4D67E" w14:textId="77777777" w:rsidTr="00662D40">
        <w:tc>
          <w:tcPr>
            <w:tcW w:w="675" w:type="dxa"/>
          </w:tcPr>
          <w:p w14:paraId="5F31060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C10385" w14:textId="1DCD765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5B1025F" w14:textId="6E425C8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rendah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diri</w:t>
            </w:r>
          </w:p>
        </w:tc>
      </w:tr>
      <w:tr w:rsidR="00901A5A" w:rsidRPr="00D3128C" w14:paraId="2D8E7A4E" w14:textId="77777777" w:rsidTr="00662D40">
        <w:tc>
          <w:tcPr>
            <w:tcW w:w="675" w:type="dxa"/>
          </w:tcPr>
          <w:p w14:paraId="7E9593C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528092" w14:textId="02E5386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71B4E10" w14:textId="2EB0D30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berbicara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keras</w:t>
            </w:r>
          </w:p>
        </w:tc>
      </w:tr>
      <w:tr w:rsidR="00901A5A" w:rsidRPr="00D3128C" w14:paraId="6CFF9B5A" w14:textId="77777777" w:rsidTr="00662D40">
        <w:tc>
          <w:tcPr>
            <w:tcW w:w="675" w:type="dxa"/>
          </w:tcPr>
          <w:p w14:paraId="4DF6C88B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8</w:t>
            </w:r>
          </w:p>
        </w:tc>
        <w:tc>
          <w:tcPr>
            <w:tcW w:w="8901" w:type="dxa"/>
            <w:gridSpan w:val="2"/>
          </w:tcPr>
          <w:p w14:paraId="17B745DB" w14:textId="509D968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8A5A798" wp14:editId="161B3C2D">
                      <wp:simplePos x="0" y="0"/>
                      <wp:positionH relativeFrom="page">
                        <wp:posOffset>7857490</wp:posOffset>
                      </wp:positionH>
                      <wp:positionV relativeFrom="page">
                        <wp:posOffset>-36830</wp:posOffset>
                      </wp:positionV>
                      <wp:extent cx="5746750" cy="8430260"/>
                      <wp:effectExtent l="0" t="0" r="6350" b="889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6750" cy="8430260"/>
                                <a:chOff x="0" y="0"/>
                                <a:chExt cx="5746750" cy="8430260"/>
                              </a:xfrm>
                            </wpg:grpSpPr>
                            <wps:wsp>
                              <wps:cNvPr id="87" name="Graphic 152"/>
                              <wps:cNvSpPr/>
                              <wps:spPr>
                                <a:xfrm>
                                  <a:off x="12700" y="12700"/>
                                  <a:ext cx="5721350" cy="8404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1350" h="8404860">
                                      <a:moveTo>
                                        <a:pt x="5649277" y="0"/>
                                      </a:moveTo>
                                      <a:lnTo>
                                        <a:pt x="5690900" y="1124"/>
                                      </a:lnTo>
                                      <a:lnTo>
                                        <a:pt x="5712274" y="8999"/>
                                      </a:lnTo>
                                      <a:lnTo>
                                        <a:pt x="5720148" y="30373"/>
                                      </a:lnTo>
                                      <a:lnTo>
                                        <a:pt x="5721273" y="71996"/>
                                      </a:lnTo>
                                      <a:lnTo>
                                        <a:pt x="5721273" y="8332597"/>
                                      </a:lnTo>
                                      <a:lnTo>
                                        <a:pt x="5720148" y="8374227"/>
                                      </a:lnTo>
                                      <a:lnTo>
                                        <a:pt x="5712274" y="8395604"/>
                                      </a:lnTo>
                                      <a:lnTo>
                                        <a:pt x="5690900" y="8403480"/>
                                      </a:lnTo>
                                      <a:lnTo>
                                        <a:pt x="5649277" y="8404606"/>
                                      </a:lnTo>
                                      <a:lnTo>
                                        <a:pt x="71996" y="8404606"/>
                                      </a:lnTo>
                                      <a:lnTo>
                                        <a:pt x="30373" y="8403480"/>
                                      </a:lnTo>
                                      <a:lnTo>
                                        <a:pt x="8999" y="8395604"/>
                                      </a:lnTo>
                                      <a:lnTo>
                                        <a:pt x="1124" y="8374227"/>
                                      </a:lnTo>
                                      <a:lnTo>
                                        <a:pt x="0" y="8332597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1124" y="30373"/>
                                      </a:lnTo>
                                      <a:lnTo>
                                        <a:pt x="8999" y="8999"/>
                                      </a:lnTo>
                                      <a:lnTo>
                                        <a:pt x="30373" y="1124"/>
                                      </a:lnTo>
                                      <a:lnTo>
                                        <a:pt x="71996" y="0"/>
                                      </a:lnTo>
                                      <a:lnTo>
                                        <a:pt x="56492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88" name="Graphic 153"/>
                              <wps:cNvSpPr/>
                              <wps:spPr>
                                <a:xfrm>
                                  <a:off x="4809769" y="474764"/>
                                  <a:ext cx="642620" cy="201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620" h="201930">
                                      <a:moveTo>
                                        <a:pt x="624001" y="0"/>
                                      </a:moveTo>
                                      <a:lnTo>
                                        <a:pt x="18351" y="0"/>
                                      </a:lnTo>
                                      <a:lnTo>
                                        <a:pt x="7742" y="286"/>
                                      </a:lnTo>
                                      <a:lnTo>
                                        <a:pt x="2293" y="2293"/>
                                      </a:lnTo>
                                      <a:lnTo>
                                        <a:pt x="286" y="7742"/>
                                      </a:lnTo>
                                      <a:lnTo>
                                        <a:pt x="0" y="18351"/>
                                      </a:lnTo>
                                      <a:lnTo>
                                        <a:pt x="0" y="183261"/>
                                      </a:lnTo>
                                      <a:lnTo>
                                        <a:pt x="286" y="193870"/>
                                      </a:lnTo>
                                      <a:lnTo>
                                        <a:pt x="2293" y="199318"/>
                                      </a:lnTo>
                                      <a:lnTo>
                                        <a:pt x="7742" y="201325"/>
                                      </a:lnTo>
                                      <a:lnTo>
                                        <a:pt x="18351" y="201612"/>
                                      </a:lnTo>
                                      <a:lnTo>
                                        <a:pt x="624001" y="201612"/>
                                      </a:lnTo>
                                      <a:lnTo>
                                        <a:pt x="634618" y="201325"/>
                                      </a:lnTo>
                                      <a:lnTo>
                                        <a:pt x="640070" y="199318"/>
                                      </a:lnTo>
                                      <a:lnTo>
                                        <a:pt x="642079" y="193870"/>
                                      </a:lnTo>
                                      <a:lnTo>
                                        <a:pt x="642365" y="183261"/>
                                      </a:lnTo>
                                      <a:lnTo>
                                        <a:pt x="642365" y="18351"/>
                                      </a:lnTo>
                                      <a:lnTo>
                                        <a:pt x="642079" y="7742"/>
                                      </a:lnTo>
                                      <a:lnTo>
                                        <a:pt x="640070" y="2293"/>
                                      </a:lnTo>
                                      <a:lnTo>
                                        <a:pt x="634618" y="286"/>
                                      </a:lnTo>
                                      <a:lnTo>
                                        <a:pt x="6240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4D4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0" name="Graphic 154"/>
                              <wps:cNvSpPr/>
                              <wps:spPr>
                                <a:xfrm>
                                  <a:off x="4834953" y="485559"/>
                                  <a:ext cx="59245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180340">
                                      <a:moveTo>
                                        <a:pt x="573633" y="0"/>
                                      </a:moveTo>
                                      <a:lnTo>
                                        <a:pt x="18364" y="0"/>
                                      </a:lnTo>
                                      <a:lnTo>
                                        <a:pt x="7747" y="286"/>
                                      </a:lnTo>
                                      <a:lnTo>
                                        <a:pt x="2295" y="2295"/>
                                      </a:lnTo>
                                      <a:lnTo>
                                        <a:pt x="286" y="7747"/>
                                      </a:lnTo>
                                      <a:lnTo>
                                        <a:pt x="0" y="18364"/>
                                      </a:lnTo>
                                      <a:lnTo>
                                        <a:pt x="0" y="161658"/>
                                      </a:lnTo>
                                      <a:lnTo>
                                        <a:pt x="286" y="172275"/>
                                      </a:lnTo>
                                      <a:lnTo>
                                        <a:pt x="2295" y="177726"/>
                                      </a:lnTo>
                                      <a:lnTo>
                                        <a:pt x="7747" y="179735"/>
                                      </a:lnTo>
                                      <a:lnTo>
                                        <a:pt x="18364" y="180022"/>
                                      </a:lnTo>
                                      <a:lnTo>
                                        <a:pt x="573633" y="180022"/>
                                      </a:lnTo>
                                      <a:lnTo>
                                        <a:pt x="584250" y="179735"/>
                                      </a:lnTo>
                                      <a:lnTo>
                                        <a:pt x="589702" y="177726"/>
                                      </a:lnTo>
                                      <a:lnTo>
                                        <a:pt x="591710" y="172275"/>
                                      </a:lnTo>
                                      <a:lnTo>
                                        <a:pt x="591997" y="161658"/>
                                      </a:lnTo>
                                      <a:lnTo>
                                        <a:pt x="591997" y="18364"/>
                                      </a:lnTo>
                                      <a:lnTo>
                                        <a:pt x="591710" y="7747"/>
                                      </a:lnTo>
                                      <a:lnTo>
                                        <a:pt x="589702" y="2295"/>
                                      </a:lnTo>
                                      <a:lnTo>
                                        <a:pt x="584250" y="286"/>
                                      </a:lnTo>
                                      <a:lnTo>
                                        <a:pt x="5736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3D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1" name="Graphic 155"/>
                              <wps:cNvSpPr/>
                              <wps:spPr>
                                <a:xfrm>
                                  <a:off x="4911661" y="508647"/>
                                  <a:ext cx="4457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 h="132715">
                                      <a:moveTo>
                                        <a:pt x="14617" y="1320"/>
                                      </a:moveTo>
                                      <a:lnTo>
                                        <a:pt x="0" y="1320"/>
                                      </a:lnTo>
                                      <a:lnTo>
                                        <a:pt x="0" y="130835"/>
                                      </a:lnTo>
                                      <a:lnTo>
                                        <a:pt x="14617" y="130835"/>
                                      </a:lnTo>
                                      <a:lnTo>
                                        <a:pt x="14617" y="70777"/>
                                      </a:lnTo>
                                      <a:lnTo>
                                        <a:pt x="104940" y="70777"/>
                                      </a:lnTo>
                                      <a:lnTo>
                                        <a:pt x="104940" y="58445"/>
                                      </a:lnTo>
                                      <a:lnTo>
                                        <a:pt x="14617" y="58445"/>
                                      </a:lnTo>
                                      <a:lnTo>
                                        <a:pt x="14617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40" y="70777"/>
                                      </a:moveTo>
                                      <a:lnTo>
                                        <a:pt x="90322" y="70777"/>
                                      </a:lnTo>
                                      <a:lnTo>
                                        <a:pt x="90322" y="130835"/>
                                      </a:lnTo>
                                      <a:lnTo>
                                        <a:pt x="104940" y="130835"/>
                                      </a:lnTo>
                                      <a:lnTo>
                                        <a:pt x="104940" y="7077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40" y="1320"/>
                                      </a:moveTo>
                                      <a:lnTo>
                                        <a:pt x="90322" y="1320"/>
                                      </a:lnTo>
                                      <a:lnTo>
                                        <a:pt x="90322" y="58445"/>
                                      </a:lnTo>
                                      <a:lnTo>
                                        <a:pt x="104940" y="58445"/>
                                      </a:lnTo>
                                      <a:lnTo>
                                        <a:pt x="104940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78803" y="0"/>
                                      </a:moveTo>
                                      <a:lnTo>
                                        <a:pt x="162159" y="669"/>
                                      </a:lnTo>
                                      <a:lnTo>
                                        <a:pt x="163614" y="669"/>
                                      </a:lnTo>
                                      <a:lnTo>
                                        <a:pt x="152055" y="2355"/>
                                      </a:lnTo>
                                      <a:lnTo>
                                        <a:pt x="124500" y="32803"/>
                                      </a:lnTo>
                                      <a:lnTo>
                                        <a:pt x="123583" y="56921"/>
                                      </a:lnTo>
                                      <a:lnTo>
                                        <a:pt x="123583" y="66027"/>
                                      </a:lnTo>
                                      <a:lnTo>
                                        <a:pt x="124081" y="84015"/>
                                      </a:lnTo>
                                      <a:lnTo>
                                        <a:pt x="124143" y="86249"/>
                                      </a:lnTo>
                                      <a:lnTo>
                                        <a:pt x="125766" y="101680"/>
                                      </a:lnTo>
                                      <a:lnTo>
                                        <a:pt x="125823" y="102223"/>
                                      </a:lnTo>
                                      <a:lnTo>
                                        <a:pt x="128571" y="113726"/>
                                      </a:lnTo>
                                      <a:lnTo>
                                        <a:pt x="128625" y="113952"/>
                                      </a:lnTo>
                                      <a:lnTo>
                                        <a:pt x="132549" y="121437"/>
                                      </a:lnTo>
                                      <a:lnTo>
                                        <a:pt x="138798" y="126128"/>
                                      </a:lnTo>
                                      <a:lnTo>
                                        <a:pt x="148590" y="129478"/>
                                      </a:lnTo>
                                      <a:lnTo>
                                        <a:pt x="161925" y="131486"/>
                                      </a:lnTo>
                                      <a:lnTo>
                                        <a:pt x="178803" y="132156"/>
                                      </a:lnTo>
                                      <a:lnTo>
                                        <a:pt x="195579" y="131486"/>
                                      </a:lnTo>
                                      <a:lnTo>
                                        <a:pt x="208944" y="129478"/>
                                      </a:lnTo>
                                      <a:lnTo>
                                        <a:pt x="218738" y="126128"/>
                                      </a:lnTo>
                                      <a:lnTo>
                                        <a:pt x="224978" y="121437"/>
                                      </a:lnTo>
                                      <a:lnTo>
                                        <a:pt x="225867" y="119824"/>
                                      </a:lnTo>
                                      <a:lnTo>
                                        <a:pt x="178701" y="119824"/>
                                      </a:lnTo>
                                      <a:lnTo>
                                        <a:pt x="164931" y="119398"/>
                                      </a:lnTo>
                                      <a:lnTo>
                                        <a:pt x="138012" y="86249"/>
                                      </a:lnTo>
                                      <a:lnTo>
                                        <a:pt x="137528" y="66027"/>
                                      </a:lnTo>
                                      <a:lnTo>
                                        <a:pt x="137854" y="48087"/>
                                      </a:lnTo>
                                      <a:lnTo>
                                        <a:pt x="138740" y="35605"/>
                                      </a:lnTo>
                                      <a:lnTo>
                                        <a:pt x="138833" y="34294"/>
                                      </a:lnTo>
                                      <a:lnTo>
                                        <a:pt x="178701" y="12331"/>
                                      </a:lnTo>
                                      <a:lnTo>
                                        <a:pt x="225606" y="12331"/>
                                      </a:lnTo>
                                      <a:lnTo>
                                        <a:pt x="224726" y="10718"/>
                                      </a:lnTo>
                                      <a:lnTo>
                                        <a:pt x="218399" y="6027"/>
                                      </a:lnTo>
                                      <a:lnTo>
                                        <a:pt x="208637" y="2678"/>
                                      </a:lnTo>
                                      <a:lnTo>
                                        <a:pt x="195438" y="669"/>
                                      </a:lnTo>
                                      <a:lnTo>
                                        <a:pt x="178803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25606" y="12331"/>
                                      </a:moveTo>
                                      <a:lnTo>
                                        <a:pt x="178701" y="12331"/>
                                      </a:lnTo>
                                      <a:lnTo>
                                        <a:pt x="193027" y="12758"/>
                                      </a:lnTo>
                                      <a:lnTo>
                                        <a:pt x="191437" y="12758"/>
                                      </a:lnTo>
                                      <a:lnTo>
                                        <a:pt x="219856" y="44678"/>
                                      </a:lnTo>
                                      <a:lnTo>
                                        <a:pt x="219976" y="66027"/>
                                      </a:lnTo>
                                      <a:lnTo>
                                        <a:pt x="219650" y="84015"/>
                                      </a:lnTo>
                                      <a:lnTo>
                                        <a:pt x="192520" y="119398"/>
                                      </a:lnTo>
                                      <a:lnTo>
                                        <a:pt x="178701" y="119824"/>
                                      </a:lnTo>
                                      <a:lnTo>
                                        <a:pt x="225867" y="119824"/>
                                      </a:lnTo>
                                      <a:lnTo>
                                        <a:pt x="228845" y="113952"/>
                                      </a:lnTo>
                                      <a:lnTo>
                                        <a:pt x="228959" y="113726"/>
                                      </a:lnTo>
                                      <a:lnTo>
                                        <a:pt x="231593" y="102223"/>
                                      </a:lnTo>
                                      <a:lnTo>
                                        <a:pt x="231717" y="101680"/>
                                      </a:lnTo>
                                      <a:lnTo>
                                        <a:pt x="233266" y="86249"/>
                                      </a:lnTo>
                                      <a:lnTo>
                                        <a:pt x="233370" y="85213"/>
                                      </a:lnTo>
                                      <a:lnTo>
                                        <a:pt x="233876" y="66027"/>
                                      </a:lnTo>
                                      <a:lnTo>
                                        <a:pt x="233921" y="64325"/>
                                      </a:lnTo>
                                      <a:lnTo>
                                        <a:pt x="233441" y="48087"/>
                                      </a:lnTo>
                                      <a:lnTo>
                                        <a:pt x="233323" y="44678"/>
                                      </a:lnTo>
                                      <a:lnTo>
                                        <a:pt x="231624" y="29483"/>
                                      </a:lnTo>
                                      <a:lnTo>
                                        <a:pt x="228759" y="18122"/>
                                      </a:lnTo>
                                      <a:lnTo>
                                        <a:pt x="225606" y="12331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97726" y="14897"/>
                                      </a:moveTo>
                                      <a:lnTo>
                                        <a:pt x="283121" y="14897"/>
                                      </a:lnTo>
                                      <a:lnTo>
                                        <a:pt x="283121" y="130835"/>
                                      </a:lnTo>
                                      <a:lnTo>
                                        <a:pt x="297726" y="130835"/>
                                      </a:lnTo>
                                      <a:lnTo>
                                        <a:pt x="297726" y="1489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39572" y="1320"/>
                                      </a:moveTo>
                                      <a:lnTo>
                                        <a:pt x="240893" y="1320"/>
                                      </a:lnTo>
                                      <a:lnTo>
                                        <a:pt x="240893" y="14897"/>
                                      </a:lnTo>
                                      <a:lnTo>
                                        <a:pt x="339572" y="14897"/>
                                      </a:lnTo>
                                      <a:lnTo>
                                        <a:pt x="339572" y="132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62483" y="90792"/>
                                      </a:moveTo>
                                      <a:lnTo>
                                        <a:pt x="347967" y="90792"/>
                                      </a:lnTo>
                                      <a:lnTo>
                                        <a:pt x="348056" y="96583"/>
                                      </a:lnTo>
                                      <a:lnTo>
                                        <a:pt x="371334" y="130403"/>
                                      </a:lnTo>
                                      <a:lnTo>
                                        <a:pt x="394550" y="132156"/>
                                      </a:lnTo>
                                      <a:lnTo>
                                        <a:pt x="409252" y="131718"/>
                                      </a:lnTo>
                                      <a:lnTo>
                                        <a:pt x="440711" y="119824"/>
                                      </a:lnTo>
                                      <a:lnTo>
                                        <a:pt x="395020" y="119824"/>
                                      </a:lnTo>
                                      <a:lnTo>
                                        <a:pt x="385103" y="119560"/>
                                      </a:lnTo>
                                      <a:lnTo>
                                        <a:pt x="362483" y="105600"/>
                                      </a:lnTo>
                                      <a:lnTo>
                                        <a:pt x="362483" y="90792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96633" y="0"/>
                                      </a:moveTo>
                                      <a:lnTo>
                                        <a:pt x="358394" y="7391"/>
                                      </a:lnTo>
                                      <a:lnTo>
                                        <a:pt x="348818" y="36906"/>
                                      </a:lnTo>
                                      <a:lnTo>
                                        <a:pt x="350875" y="50993"/>
                                      </a:lnTo>
                                      <a:lnTo>
                                        <a:pt x="357047" y="61382"/>
                                      </a:lnTo>
                                      <a:lnTo>
                                        <a:pt x="367334" y="68070"/>
                                      </a:lnTo>
                                      <a:lnTo>
                                        <a:pt x="381736" y="71056"/>
                                      </a:lnTo>
                                      <a:lnTo>
                                        <a:pt x="411340" y="72580"/>
                                      </a:lnTo>
                                      <a:lnTo>
                                        <a:pt x="419696" y="73088"/>
                                      </a:lnTo>
                                      <a:lnTo>
                                        <a:pt x="425183" y="74650"/>
                                      </a:lnTo>
                                      <a:lnTo>
                                        <a:pt x="430428" y="79895"/>
                                      </a:lnTo>
                                      <a:lnTo>
                                        <a:pt x="431736" y="85166"/>
                                      </a:lnTo>
                                      <a:lnTo>
                                        <a:pt x="431654" y="105600"/>
                                      </a:lnTo>
                                      <a:lnTo>
                                        <a:pt x="395020" y="119824"/>
                                      </a:lnTo>
                                      <a:lnTo>
                                        <a:pt x="440711" y="119824"/>
                                      </a:lnTo>
                                      <a:lnTo>
                                        <a:pt x="443331" y="113896"/>
                                      </a:lnTo>
                                      <a:lnTo>
                                        <a:pt x="445003" y="105600"/>
                                      </a:lnTo>
                                      <a:lnTo>
                                        <a:pt x="445103" y="105107"/>
                                      </a:lnTo>
                                      <a:lnTo>
                                        <a:pt x="445693" y="94208"/>
                                      </a:lnTo>
                                      <a:lnTo>
                                        <a:pt x="445231" y="85166"/>
                                      </a:lnTo>
                                      <a:lnTo>
                                        <a:pt x="445179" y="84143"/>
                                      </a:lnTo>
                                      <a:lnTo>
                                        <a:pt x="412763" y="59043"/>
                                      </a:lnTo>
                                      <a:lnTo>
                                        <a:pt x="387390" y="57309"/>
                                      </a:lnTo>
                                      <a:lnTo>
                                        <a:pt x="378347" y="56283"/>
                                      </a:lnTo>
                                      <a:lnTo>
                                        <a:pt x="371878" y="54985"/>
                                      </a:lnTo>
                                      <a:lnTo>
                                        <a:pt x="367982" y="53416"/>
                                      </a:lnTo>
                                      <a:lnTo>
                                        <a:pt x="364502" y="51130"/>
                                      </a:lnTo>
                                      <a:lnTo>
                                        <a:pt x="362762" y="44780"/>
                                      </a:lnTo>
                                      <a:lnTo>
                                        <a:pt x="362762" y="25044"/>
                                      </a:lnTo>
                                      <a:lnTo>
                                        <a:pt x="364855" y="19367"/>
                                      </a:lnTo>
                                      <a:lnTo>
                                        <a:pt x="364972" y="19050"/>
                                      </a:lnTo>
                                      <a:lnTo>
                                        <a:pt x="399008" y="12331"/>
                                      </a:lnTo>
                                      <a:lnTo>
                                        <a:pt x="438797" y="12331"/>
                                      </a:lnTo>
                                      <a:lnTo>
                                        <a:pt x="438352" y="11297"/>
                                      </a:lnTo>
                                      <a:lnTo>
                                        <a:pt x="434492" y="6870"/>
                                      </a:lnTo>
                                      <a:lnTo>
                                        <a:pt x="428818" y="3862"/>
                                      </a:lnTo>
                                      <a:lnTo>
                                        <a:pt x="420616" y="1716"/>
                                      </a:lnTo>
                                      <a:lnTo>
                                        <a:pt x="410163" y="461"/>
                                      </a:lnTo>
                                      <a:lnTo>
                                        <a:pt x="410911" y="461"/>
                                      </a:lnTo>
                                      <a:lnTo>
                                        <a:pt x="396633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438797" y="12331"/>
                                      </a:moveTo>
                                      <a:lnTo>
                                        <a:pt x="411911" y="12331"/>
                                      </a:lnTo>
                                      <a:lnTo>
                                        <a:pt x="420103" y="13741"/>
                                      </a:lnTo>
                                      <a:lnTo>
                                        <a:pt x="427062" y="19367"/>
                                      </a:lnTo>
                                      <a:lnTo>
                                        <a:pt x="428552" y="25044"/>
                                      </a:lnTo>
                                      <a:lnTo>
                                        <a:pt x="428802" y="26074"/>
                                      </a:lnTo>
                                      <a:lnTo>
                                        <a:pt x="428802" y="36423"/>
                                      </a:lnTo>
                                      <a:lnTo>
                                        <a:pt x="443318" y="36423"/>
                                      </a:lnTo>
                                      <a:lnTo>
                                        <a:pt x="442803" y="26768"/>
                                      </a:lnTo>
                                      <a:lnTo>
                                        <a:pt x="442766" y="26074"/>
                                      </a:lnTo>
                                      <a:lnTo>
                                        <a:pt x="441110" y="17699"/>
                                      </a:lnTo>
                                      <a:lnTo>
                                        <a:pt x="438906" y="12583"/>
                                      </a:lnTo>
                                      <a:lnTo>
                                        <a:pt x="438797" y="12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2" name="Image 15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08962" y="505948"/>
                                  <a:ext cx="451091" cy="1375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" name="Image 15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808710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Image 15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1474762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" name="Image 15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1873771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" name="Image 16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2533244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7" name="Image 161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2932252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16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518951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16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554384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6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5942850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6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6294754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" name="Image 16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5068" y="6693763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13495" id="Group 86" o:spid="_x0000_s1026" style="position:absolute;margin-left:618.7pt;margin-top:-2.9pt;width:452.5pt;height:663.8pt;z-index:-251656192;mso-wrap-distance-left:0;mso-wrap-distance-right:0;mso-position-horizontal-relative:page;mso-position-vertical-relative:page" coordsize="57467,84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">
                      <v:shape id="Graphic 152" o:spid="_x0000_s1027" style="position:absolute;left:127;top:127;width:57213;height:84048;visibility:visible;mso-wrap-style:square;v-text-anchor:top" coordsize="5721350,840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" path="m5649277,r41623,1124l5712274,8999r7874,21374l5721273,71996r,8260601l5720148,8374227r-7874,21377l5690900,8403480r-41623,1126l71996,8404606r-41623,-1126l8999,8395604,1124,8374227,,8332597,,71996,1124,30373,8999,8999,30373,1124,71996,,5649277,xe" filled="f" strokeweight="2pt">
                        <v:path arrowok="t"/>
                      </v:shape>
                      <v:shape id="Graphic 153" o:spid="_x0000_s1028" style="position:absolute;left:48097;top:4747;width:6426;height:2019;visibility:visible;mso-wrap-style:square;v-text-anchor:top" coordsize="6426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" path="m624001,l18351,,7742,286,2293,2293,286,7742,,18351,,183261r286,10609l2293,199318r5449,2007l18351,201612r605650,l634618,201325r5452,-2007l642079,193870r286,-10609l642365,18351,642079,7742,640070,2293,634618,286,624001,xe" fillcolor="#4d4d4f" stroked="f">
                        <v:path arrowok="t"/>
                      </v:shape>
                      <v:shape id="Graphic 154" o:spid="_x0000_s1029" style="position:absolute;left:48349;top:4855;width:5925;height:1803;visibility:visible;mso-wrap-style:square;v-text-anchor:top" coordsize="59245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" path="m573633,l18364,,7747,286,2295,2295,286,7747,,18364,,161658r286,10617l2295,177726r5452,2009l18364,180022r555269,l584250,179735r5452,-2009l591710,172275r287,-10617l591997,18364,591710,7747,589702,2295,584250,286,573633,xe" fillcolor="#d1d3d4" stroked="f">
                        <v:path arrowok="t"/>
                      </v:shape>
                      <v:shape id="Graphic 155" o:spid="_x0000_s1030" style="position:absolute;left:49116;top:5086;width:4458;height:1327;visibility:visible;mso-wrap-style:square;v-text-anchor:top" coordsize="4457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" path="m14617,1320l,1320,,130835r14617,l14617,70777r90323,l104940,58445r-90323,l14617,1320xem104940,70777r-14618,l90322,130835r14618,l104940,70777xem104940,1320r-14618,l90322,58445r14618,l104940,1320xem178803,l162159,669r1455,l152055,2355,124500,32803r-917,24118l123583,66027r498,17988l124143,86249r1623,15431l125823,102223r2748,11503l128625,113952r3924,7485l138798,126128r9792,3350l161925,131486r16878,670l195579,131486r13365,-2008l218738,126128r6240,-4691l225867,119824r-47166,l164931,119398,138012,86249r-484,-20222l137854,48087r886,-12482l138833,34294,178701,12331r46905,l224726,10718,218399,6027,208637,2678,195438,669,178803,xem225606,12331r-46905,l193027,12758r-1590,l219856,44678r120,21349l219650,84015r-27130,35383l178701,119824r47166,l228845,113952r114,-226l231593,102223r124,-543l233266,86249r104,-1036l233876,66027r45,-1702l233441,48087r-118,-3409l231624,29483,228759,18122r-3153,-5791xem297726,14897r-14605,l283121,130835r14605,l297726,14897xem339572,1320r-98679,l240893,14897r98679,l339572,1320xem362483,90792r-14516,l348056,96583r23278,33820l394550,132156r14702,-438l440711,119824r-45691,l385103,119560,362483,105600r,-14808xem396633,l358394,7391r-9576,29515l350875,50993r6172,10389l367334,68070r14402,2986l411340,72580r8356,508l425183,74650r5245,5245l431736,85166r-82,20434l395020,119824r45691,l443331,113896r1672,-8296l445103,105107r590,-10899l445231,85166r-52,-1023l412763,59043,387390,57309r-9043,-1026l371878,54985r-3896,-1569l364502,51130r-1740,-6350l362762,25044r2093,-5677l364972,19050r34036,-6719l438797,12331r-445,-1034l434492,6870,428818,3862,420616,1716,410163,461r748,l396633,xem438797,12331r-26886,l420103,13741r6959,5626l428552,25044r250,1030l428802,36423r14516,l442803,26768r-37,-694l441110,17699r-2204,-5116l438797,12331xe" fillcolor="black" stroked="f">
                        <v:path arrowok="t"/>
                      </v:shape>
                      <v:shape id="Image 156" o:spid="_x0000_s1031" type="#_x0000_t75" style="position:absolute;left:49089;top:5059;width:451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">
                        <v:imagedata r:id="rId16" o:title=""/>
                      </v:shape>
                      <v:shape id="Image 157" o:spid="_x0000_s1032" type="#_x0000_t75" style="position:absolute;left:8250;top:808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">
                        <v:imagedata r:id="rId14" o:title=""/>
                      </v:shape>
                      <v:shape id="Image 158" o:spid="_x0000_s1033" type="#_x0000_t75" style="position:absolute;left:8250;top:1474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">
                        <v:imagedata r:id="rId14" o:title=""/>
                      </v:shape>
                      <v:shape id="Image 159" o:spid="_x0000_s1034" type="#_x0000_t75" style="position:absolute;left:8250;top:1873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">
                        <v:imagedata r:id="rId13" o:title=""/>
                      </v:shape>
                      <v:shape id="Image 160" o:spid="_x0000_s1035" type="#_x0000_t75" style="position:absolute;left:8250;top:25332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">
                        <v:imagedata r:id="rId14" o:title=""/>
                      </v:shape>
                      <v:shape id="Image 161" o:spid="_x0000_s1036" type="#_x0000_t75" style="position:absolute;left:8250;top:29322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">
                        <v:imagedata r:id="rId14" o:title=""/>
                      </v:shape>
                      <v:shape id="Image 162" o:spid="_x0000_s1037" type="#_x0000_t75" style="position:absolute;left:8250;top:51895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">
                        <v:imagedata r:id="rId14" o:title=""/>
                      </v:shape>
                      <v:shape id="Image 163" o:spid="_x0000_s1038" type="#_x0000_t75" style="position:absolute;left:8250;top:55438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">
                        <v:imagedata r:id="rId13" o:title=""/>
                      </v:shape>
                      <v:shape id="Image 164" o:spid="_x0000_s1039" type="#_x0000_t75" style="position:absolute;left:8250;top:59428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">
                        <v:imagedata r:id="rId14" o:title=""/>
                      </v:shape>
                      <v:shape id="Image 165" o:spid="_x0000_s1040" type="#_x0000_t75" style="position:absolute;left:8250;top:6294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">
                        <v:imagedata r:id="rId14" o:title=""/>
                      </v:shape>
                      <v:shape id="Image 166" o:spid="_x0000_s1041" type="#_x0000_t75" style="position:absolute;left:8250;top:6693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">
                        <v:imagedata r:id="rId13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>Meningkatnya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>kriminalitas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>merupakan</w:t>
            </w:r>
            <w:r w:rsidRPr="00B57BFF">
              <w:rPr>
                <w:rFonts w:cstheme="minorHAnsi"/>
                <w:spacing w:val="-59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dampak </w:t>
            </w:r>
            <w:r w:rsidRPr="00B57BFF">
              <w:rPr>
                <w:rFonts w:cstheme="minorHAnsi"/>
                <w:sz w:val="24"/>
                <w:szCs w:val="24"/>
              </w:rPr>
              <w:t>pergaulan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tidak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sehat,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yaitu</w:t>
            </w:r>
            <w:r w:rsidRPr="00B57BFF">
              <w:rPr>
                <w:rFonts w:cstheme="minorHAnsi"/>
                <w:spacing w:val="-2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....</w:t>
            </w:r>
          </w:p>
        </w:tc>
      </w:tr>
      <w:tr w:rsidR="00901A5A" w:rsidRPr="00D3128C" w14:paraId="54DD9022" w14:textId="77777777" w:rsidTr="00662D40">
        <w:tc>
          <w:tcPr>
            <w:tcW w:w="675" w:type="dxa"/>
          </w:tcPr>
          <w:p w14:paraId="24F7BFC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F845D40" w14:textId="2DE0488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3FA500C" w14:textId="414C04E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20"/>
                <w:sz w:val="24"/>
                <w:szCs w:val="24"/>
              </w:rPr>
              <w:t>pola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1"/>
                <w:sz w:val="24"/>
                <w:szCs w:val="24"/>
              </w:rPr>
              <w:t>pikir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0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3"/>
                <w:sz w:val="24"/>
                <w:szCs w:val="24"/>
              </w:rPr>
              <w:t>terlalu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1"/>
                <w:sz w:val="24"/>
                <w:szCs w:val="24"/>
              </w:rPr>
              <w:t>bebas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7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80"/>
                <w:w w:val="15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melakukan hal seenaknya</w:t>
            </w:r>
          </w:p>
        </w:tc>
      </w:tr>
      <w:tr w:rsidR="00901A5A" w:rsidRPr="00D3128C" w14:paraId="1E5933E3" w14:textId="77777777" w:rsidTr="00662D40">
        <w:tc>
          <w:tcPr>
            <w:tcW w:w="675" w:type="dxa"/>
          </w:tcPr>
          <w:p w14:paraId="52EF55E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2BF2176" w14:textId="1C6515B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39737B97" w14:textId="6CFEFAB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sering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bergadang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merokok</w:t>
            </w:r>
          </w:p>
        </w:tc>
      </w:tr>
      <w:tr w:rsidR="00901A5A" w:rsidRPr="00D3128C" w14:paraId="0B986134" w14:textId="77777777" w:rsidTr="00662D40">
        <w:tc>
          <w:tcPr>
            <w:tcW w:w="675" w:type="dxa"/>
          </w:tcPr>
          <w:p w14:paraId="5F2851B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8D4F4C3" w14:textId="0CE584F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0CBEB7A8" w14:textId="5C2AD80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20"/>
                <w:sz w:val="24"/>
                <w:szCs w:val="24"/>
              </w:rPr>
              <w:t>cenderung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3"/>
                <w:sz w:val="24"/>
                <w:szCs w:val="24"/>
              </w:rPr>
              <w:t>bersenang-</w:t>
            </w:r>
            <w:r w:rsidRPr="00B57BFF">
              <w:rPr>
                <w:rFonts w:cstheme="minorHAnsi"/>
                <w:spacing w:val="19"/>
                <w:sz w:val="24"/>
                <w:szCs w:val="24"/>
              </w:rPr>
              <w:t>senang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3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z w:val="24"/>
                <w:szCs w:val="24"/>
              </w:rPr>
              <w:t>malas belajar</w:t>
            </w:r>
          </w:p>
        </w:tc>
      </w:tr>
      <w:tr w:rsidR="00901A5A" w:rsidRPr="00D3128C" w14:paraId="3D8B21D2" w14:textId="77777777" w:rsidTr="00662D40">
        <w:tc>
          <w:tcPr>
            <w:tcW w:w="675" w:type="dxa"/>
          </w:tcPr>
          <w:p w14:paraId="6FD5D21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8E8CFA2" w14:textId="72ADD49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67264A1" w14:textId="11C1751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emosi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meledak-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ledak</w:t>
            </w:r>
          </w:p>
        </w:tc>
      </w:tr>
      <w:tr w:rsidR="00901A5A" w:rsidRPr="00D3128C" w14:paraId="5EDF5417" w14:textId="77777777" w:rsidTr="00662D40">
        <w:tc>
          <w:tcPr>
            <w:tcW w:w="675" w:type="dxa"/>
          </w:tcPr>
          <w:p w14:paraId="1D9D4B0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6535DC6" w14:textId="45B654F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7414ACC" w14:textId="7EE65E7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pudarnya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rasa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hormat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kepada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orang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tua</w:t>
            </w:r>
          </w:p>
        </w:tc>
      </w:tr>
      <w:tr w:rsidR="00901A5A" w:rsidRPr="00D3128C" w14:paraId="0C64B358" w14:textId="77777777" w:rsidTr="00662D40">
        <w:tc>
          <w:tcPr>
            <w:tcW w:w="675" w:type="dxa"/>
          </w:tcPr>
          <w:p w14:paraId="38A9EA58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3128C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>9</w:t>
            </w:r>
          </w:p>
        </w:tc>
        <w:tc>
          <w:tcPr>
            <w:tcW w:w="8901" w:type="dxa"/>
            <w:gridSpan w:val="2"/>
          </w:tcPr>
          <w:p w14:paraId="572A49F9" w14:textId="66C4150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Sebelum berkembang seperti sekarang, olahraga tolak peluru diperkirakan berasal dari tradisi budaya Celtic di dataran tinggi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Skotlandia</w:t>
            </w:r>
            <w:r w:rsidRPr="00B57BFF">
              <w:rPr>
                <w:rFonts w:cstheme="minorHAnsi"/>
                <w:spacing w:val="-2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2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awalnya</w:t>
            </w:r>
            <w:r w:rsidRPr="00B57BFF">
              <w:rPr>
                <w:rFonts w:cstheme="minorHAnsi"/>
                <w:spacing w:val="-2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menggunakan</w:t>
            </w:r>
            <w:r w:rsidRPr="00B57BFF">
              <w:rPr>
                <w:rFonts w:cstheme="minorHAnsi"/>
                <w:spacing w:val="-2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....</w:t>
            </w:r>
          </w:p>
        </w:tc>
      </w:tr>
      <w:tr w:rsidR="00901A5A" w:rsidRPr="00D3128C" w14:paraId="567C6DD2" w14:textId="77777777" w:rsidTr="00662D40">
        <w:tc>
          <w:tcPr>
            <w:tcW w:w="675" w:type="dxa"/>
          </w:tcPr>
          <w:p w14:paraId="0E41014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EDBA1A4" w14:textId="0B66FD1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7AD4F308" w14:textId="756FA0A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bola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besi</w:t>
            </w:r>
          </w:p>
        </w:tc>
      </w:tr>
      <w:tr w:rsidR="00901A5A" w:rsidRPr="00D3128C" w14:paraId="06DD5AFD" w14:textId="77777777" w:rsidTr="00662D40">
        <w:tc>
          <w:tcPr>
            <w:tcW w:w="675" w:type="dxa"/>
          </w:tcPr>
          <w:p w14:paraId="7E8DEB2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8222A9" w14:textId="56731A3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0C7886F0" w14:textId="18C140B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bola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kapas</w:t>
            </w:r>
          </w:p>
        </w:tc>
      </w:tr>
      <w:tr w:rsidR="00901A5A" w:rsidRPr="00D3128C" w14:paraId="71702BFF" w14:textId="77777777" w:rsidTr="00662D40">
        <w:tc>
          <w:tcPr>
            <w:tcW w:w="675" w:type="dxa"/>
          </w:tcPr>
          <w:p w14:paraId="74F85F6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7717EF5" w14:textId="48DB8D2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8207D34" w14:textId="29C4177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ranting</w:t>
            </w:r>
          </w:p>
        </w:tc>
      </w:tr>
      <w:tr w:rsidR="00901A5A" w:rsidRPr="00D3128C" w14:paraId="41995618" w14:textId="77777777" w:rsidTr="00662D40">
        <w:tc>
          <w:tcPr>
            <w:tcW w:w="675" w:type="dxa"/>
          </w:tcPr>
          <w:p w14:paraId="7754DC5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D967FAE" w14:textId="62C536C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1ACE9FC" w14:textId="42D4390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bola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sepak</w:t>
            </w:r>
          </w:p>
        </w:tc>
      </w:tr>
      <w:tr w:rsidR="00901A5A" w:rsidRPr="00D3128C" w14:paraId="6D469891" w14:textId="77777777" w:rsidTr="00662D40">
        <w:tc>
          <w:tcPr>
            <w:tcW w:w="675" w:type="dxa"/>
          </w:tcPr>
          <w:p w14:paraId="32889FA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608CD9" w14:textId="629BAFB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190844DD" w14:textId="09B1870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bola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batu</w:t>
            </w:r>
          </w:p>
        </w:tc>
      </w:tr>
      <w:tr w:rsidR="00901A5A" w:rsidRPr="00D3128C" w14:paraId="06928B69" w14:textId="77777777" w:rsidTr="00662D40">
        <w:tc>
          <w:tcPr>
            <w:tcW w:w="675" w:type="dxa"/>
          </w:tcPr>
          <w:p w14:paraId="4857DB0D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20</w:t>
            </w:r>
          </w:p>
        </w:tc>
        <w:tc>
          <w:tcPr>
            <w:tcW w:w="8901" w:type="dxa"/>
            <w:gridSpan w:val="2"/>
          </w:tcPr>
          <w:p w14:paraId="309CB32D" w14:textId="7A9504A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41E186D0" wp14:editId="03FDC04B">
                      <wp:simplePos x="0" y="0"/>
                      <wp:positionH relativeFrom="page">
                        <wp:posOffset>7848600</wp:posOffset>
                      </wp:positionH>
                      <wp:positionV relativeFrom="page">
                        <wp:posOffset>137160</wp:posOffset>
                      </wp:positionV>
                      <wp:extent cx="5746750" cy="8430260"/>
                      <wp:effectExtent l="0" t="0" r="6350" b="889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6750" cy="8430260"/>
                                <a:chOff x="0" y="0"/>
                                <a:chExt cx="5746750" cy="8430260"/>
                              </a:xfrm>
                            </wpg:grpSpPr>
                            <wps:wsp>
                              <wps:cNvPr id="104" name="Graphic 168"/>
                              <wps:cNvSpPr/>
                              <wps:spPr>
                                <a:xfrm>
                                  <a:off x="12700" y="12700"/>
                                  <a:ext cx="5721350" cy="8404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1350" h="8404860">
                                      <a:moveTo>
                                        <a:pt x="71996" y="0"/>
                                      </a:moveTo>
                                      <a:lnTo>
                                        <a:pt x="30373" y="1124"/>
                                      </a:lnTo>
                                      <a:lnTo>
                                        <a:pt x="8999" y="8999"/>
                                      </a:lnTo>
                                      <a:lnTo>
                                        <a:pt x="1124" y="30373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8332597"/>
                                      </a:lnTo>
                                      <a:lnTo>
                                        <a:pt x="1124" y="8374227"/>
                                      </a:lnTo>
                                      <a:lnTo>
                                        <a:pt x="8999" y="8395604"/>
                                      </a:lnTo>
                                      <a:lnTo>
                                        <a:pt x="30373" y="8403480"/>
                                      </a:lnTo>
                                      <a:lnTo>
                                        <a:pt x="71996" y="8404606"/>
                                      </a:lnTo>
                                      <a:lnTo>
                                        <a:pt x="5649264" y="8404606"/>
                                      </a:lnTo>
                                      <a:lnTo>
                                        <a:pt x="5690895" y="8403480"/>
                                      </a:lnTo>
                                      <a:lnTo>
                                        <a:pt x="5712272" y="8395604"/>
                                      </a:lnTo>
                                      <a:lnTo>
                                        <a:pt x="5720148" y="8374227"/>
                                      </a:lnTo>
                                      <a:lnTo>
                                        <a:pt x="5721273" y="8332597"/>
                                      </a:lnTo>
                                      <a:lnTo>
                                        <a:pt x="5721273" y="71996"/>
                                      </a:lnTo>
                                      <a:lnTo>
                                        <a:pt x="5720148" y="30373"/>
                                      </a:lnTo>
                                      <a:lnTo>
                                        <a:pt x="5712272" y="8999"/>
                                      </a:lnTo>
                                      <a:lnTo>
                                        <a:pt x="5690895" y="1124"/>
                                      </a:lnTo>
                                      <a:lnTo>
                                        <a:pt x="5649264" y="0"/>
                                      </a:lnTo>
                                      <a:lnTo>
                                        <a:pt x="71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" name="Image 16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81563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7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169962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7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568970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" name="Image 17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920875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" name="Image 17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2319883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" name="Image 17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3666413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2" name="Image 17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020743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Image 17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419752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4" name="Image 17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771656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5" name="Image 17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5170665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C5DB7" id="Group 103" o:spid="_x0000_s1026" style="position:absolute;margin-left:618pt;margin-top:10.8pt;width:452.5pt;height:663.8pt;z-index:-251655168;mso-wrap-distance-left:0;mso-wrap-distance-right:0;mso-position-horizontal-relative:page;mso-position-vertical-relative:page" coordsize="57467,84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">
                      <v:shape id="Graphic 168" o:spid="_x0000_s1027" style="position:absolute;left:127;top:127;width:57213;height:84048;visibility:visible;mso-wrap-style:square;v-text-anchor:top" coordsize="5721350,840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" path="m71996,l30373,1124,8999,8999,1124,30373,,71996,,8332597r1124,41630l8999,8395604r21374,7876l71996,8404606r5577268,l5690895,8403480r21377,-7876l5720148,8374227r1125,-41630l5721273,71996r-1125,-41623l5712272,8999,5690895,1124,5649264,,71996,xe" filled="f" strokeweight="2pt">
                        <v:path arrowok="t"/>
                      </v:shape>
                      <v:shape id="Image 169" o:spid="_x0000_s1028" type="#_x0000_t75" style="position:absolute;left:8271;top:815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">
                        <v:imagedata r:id="rId13" o:title=""/>
                      </v:shape>
                      <v:shape id="Image 170" o:spid="_x0000_s1029" type="#_x0000_t75" style="position:absolute;left:8271;top:11699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">
                        <v:imagedata r:id="rId14" o:title=""/>
                      </v:shape>
                      <v:shape id="Image 171" o:spid="_x0000_s1030" type="#_x0000_t75" style="position:absolute;left:8271;top:15689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">
                        <v:imagedata r:id="rId13" o:title=""/>
                      </v:shape>
                      <v:shape id="Image 172" o:spid="_x0000_s1031" type="#_x0000_t75" style="position:absolute;left:8271;top:19208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">
                        <v:imagedata r:id="rId13" o:title=""/>
                      </v:shape>
                      <v:shape id="Image 173" o:spid="_x0000_s1032" type="#_x0000_t75" style="position:absolute;left:8271;top:23198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">
                        <v:imagedata r:id="rId13" o:title=""/>
                      </v:shape>
                      <v:shape id="Image 174" o:spid="_x0000_s1033" type="#_x0000_t75" style="position:absolute;left:8271;top:36664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">
                        <v:imagedata r:id="rId14" o:title=""/>
                      </v:shape>
                      <v:shape id="Image 175" o:spid="_x0000_s1034" type="#_x0000_t75" style="position:absolute;left:8271;top:4020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">
                        <v:imagedata r:id="rId13" o:title=""/>
                      </v:shape>
                      <v:shape id="Image 176" o:spid="_x0000_s1035" type="#_x0000_t75" style="position:absolute;left:8271;top:4419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">
                        <v:imagedata r:id="rId13" o:title=""/>
                      </v:shape>
                      <v:shape id="Image 177" o:spid="_x0000_s1036" type="#_x0000_t75" style="position:absolute;left:8271;top:4771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">
                        <v:imagedata r:id="rId14" o:title=""/>
                      </v:shape>
                      <v:shape id="Image 178" o:spid="_x0000_s1037" type="#_x0000_t75" style="position:absolute;left:8271;top:5170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">
                        <v:imagedata r:id="rId14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Pr="00B57BFF">
              <w:rPr>
                <w:rFonts w:cstheme="minorHAnsi"/>
                <w:sz w:val="24"/>
                <w:szCs w:val="24"/>
              </w:rPr>
              <w:t>Berikut</w:t>
            </w:r>
            <w:r w:rsidRPr="00B57BFF">
              <w:rPr>
                <w:rFonts w:cstheme="minorHAnsi"/>
                <w:spacing w:val="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merupakan</w:t>
            </w:r>
            <w:r w:rsidRPr="00B57BFF">
              <w:rPr>
                <w:rFonts w:cstheme="minorHAnsi"/>
                <w:spacing w:val="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manfaat</w:t>
            </w:r>
            <w:r w:rsidRPr="00B57BFF">
              <w:rPr>
                <w:rFonts w:cstheme="minorHAnsi"/>
                <w:spacing w:val="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senam</w:t>
            </w:r>
            <w:r w:rsidRPr="00B57BFF">
              <w:rPr>
                <w:rFonts w:cstheme="minorHAnsi"/>
                <w:spacing w:val="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irama, </w:t>
            </w:r>
            <w:r w:rsidRPr="00B57BFF">
              <w:rPr>
                <w:rFonts w:cstheme="minorHAnsi"/>
                <w:b/>
                <w:i/>
                <w:sz w:val="24"/>
                <w:szCs w:val="24"/>
              </w:rPr>
              <w:t xml:space="preserve">kecuali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....</w:t>
            </w:r>
          </w:p>
        </w:tc>
      </w:tr>
      <w:tr w:rsidR="00901A5A" w:rsidRPr="00D3128C" w14:paraId="24367B79" w14:textId="77777777" w:rsidTr="00662D40">
        <w:tc>
          <w:tcPr>
            <w:tcW w:w="675" w:type="dxa"/>
          </w:tcPr>
          <w:p w14:paraId="3EFAE84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AACC66D" w14:textId="38C6B1D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1452203" w14:textId="0775177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menambah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kekuatan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otot</w:t>
            </w:r>
          </w:p>
        </w:tc>
      </w:tr>
      <w:tr w:rsidR="00901A5A" w:rsidRPr="00D3128C" w14:paraId="4E7466FC" w14:textId="77777777" w:rsidTr="00662D40">
        <w:tc>
          <w:tcPr>
            <w:tcW w:w="675" w:type="dxa"/>
          </w:tcPr>
          <w:p w14:paraId="592B952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8056B27" w14:textId="3212EA4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02ECB8A6" w14:textId="1AB1A34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membuat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badan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cedera</w:t>
            </w:r>
          </w:p>
        </w:tc>
      </w:tr>
      <w:tr w:rsidR="00901A5A" w:rsidRPr="00D3128C" w14:paraId="37F8E9CC" w14:textId="77777777" w:rsidTr="00662D40">
        <w:tc>
          <w:tcPr>
            <w:tcW w:w="675" w:type="dxa"/>
          </w:tcPr>
          <w:p w14:paraId="629FB19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36D72E8" w14:textId="2BD157D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38DE01D4" w14:textId="1924DCA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melatih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konsentrasi</w:t>
            </w:r>
          </w:p>
        </w:tc>
      </w:tr>
      <w:tr w:rsidR="00901A5A" w:rsidRPr="00D3128C" w14:paraId="336449A4" w14:textId="77777777" w:rsidTr="00662D40">
        <w:tc>
          <w:tcPr>
            <w:tcW w:w="675" w:type="dxa"/>
          </w:tcPr>
          <w:p w14:paraId="632E116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95E4B2C" w14:textId="3630E56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3176BE03" w14:textId="0CDE77B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membakar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lemak</w:t>
            </w:r>
          </w:p>
        </w:tc>
      </w:tr>
      <w:tr w:rsidR="00901A5A" w:rsidRPr="00D3128C" w14:paraId="6171733F" w14:textId="77777777" w:rsidTr="00662D40">
        <w:tc>
          <w:tcPr>
            <w:tcW w:w="675" w:type="dxa"/>
          </w:tcPr>
          <w:p w14:paraId="2969D62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C4A154C" w14:textId="4DA4722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211FF11C" w14:textId="38BB98C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menyehatkan jantung</w:t>
            </w:r>
          </w:p>
        </w:tc>
      </w:tr>
      <w:tr w:rsidR="00901A5A" w:rsidRPr="00D3128C" w14:paraId="3FDA6D2C" w14:textId="77777777" w:rsidTr="00662D40">
        <w:tc>
          <w:tcPr>
            <w:tcW w:w="675" w:type="dxa"/>
          </w:tcPr>
          <w:p w14:paraId="585F1AF1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21</w:t>
            </w:r>
          </w:p>
        </w:tc>
        <w:tc>
          <w:tcPr>
            <w:tcW w:w="8901" w:type="dxa"/>
            <w:gridSpan w:val="2"/>
          </w:tcPr>
          <w:p w14:paraId="402AAA77" w14:textId="0FE20CD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Posisi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tumit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saat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renang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gaya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dada</w:t>
            </w:r>
            <w:r w:rsidRPr="00B57BFF">
              <w:rPr>
                <w:rFonts w:cstheme="minorHAnsi"/>
                <w:spacing w:val="-1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adalah ditarik mendekati ….</w:t>
            </w:r>
          </w:p>
        </w:tc>
      </w:tr>
      <w:tr w:rsidR="00901A5A" w:rsidRPr="00D3128C" w14:paraId="27BD1D35" w14:textId="77777777" w:rsidTr="00662D40">
        <w:tc>
          <w:tcPr>
            <w:tcW w:w="675" w:type="dxa"/>
          </w:tcPr>
          <w:p w14:paraId="399B17F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DF21BB2" w14:textId="6E13BDE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C1D3669" w14:textId="7C4AE34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4"/>
                <w:sz w:val="24"/>
                <w:szCs w:val="24"/>
              </w:rPr>
              <w:t>dada</w:t>
            </w:r>
          </w:p>
        </w:tc>
      </w:tr>
      <w:tr w:rsidR="00901A5A" w:rsidRPr="00D3128C" w14:paraId="70366341" w14:textId="77777777" w:rsidTr="00662D40">
        <w:tc>
          <w:tcPr>
            <w:tcW w:w="675" w:type="dxa"/>
          </w:tcPr>
          <w:p w14:paraId="1D16438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29AAF8" w14:textId="5FFE998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2B90E1E2" w14:textId="45557FE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betis</w:t>
            </w:r>
          </w:p>
        </w:tc>
      </w:tr>
      <w:tr w:rsidR="00901A5A" w:rsidRPr="00D3128C" w14:paraId="14BFE719" w14:textId="77777777" w:rsidTr="00662D40">
        <w:tc>
          <w:tcPr>
            <w:tcW w:w="675" w:type="dxa"/>
          </w:tcPr>
          <w:p w14:paraId="718AB1B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0D1AD0C" w14:textId="7C17A36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36E89C45" w14:textId="31E5210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4"/>
                <w:sz w:val="24"/>
                <w:szCs w:val="24"/>
              </w:rPr>
              <w:t>paha</w:t>
            </w:r>
          </w:p>
        </w:tc>
      </w:tr>
      <w:tr w:rsidR="00901A5A" w:rsidRPr="00D3128C" w14:paraId="194B6A4A" w14:textId="77777777" w:rsidTr="00662D40">
        <w:tc>
          <w:tcPr>
            <w:tcW w:w="675" w:type="dxa"/>
          </w:tcPr>
          <w:p w14:paraId="2111705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108829" w14:textId="3E31E03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564467B5" w14:textId="1A7283E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pinggul</w:t>
            </w:r>
          </w:p>
        </w:tc>
      </w:tr>
      <w:tr w:rsidR="00901A5A" w:rsidRPr="00D3128C" w14:paraId="331D66B5" w14:textId="77777777" w:rsidTr="00662D40">
        <w:tc>
          <w:tcPr>
            <w:tcW w:w="675" w:type="dxa"/>
          </w:tcPr>
          <w:p w14:paraId="7D39630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9A2FE9" w14:textId="363C09E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3F2CC20E" w14:textId="385548A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kepala</w:t>
            </w:r>
          </w:p>
        </w:tc>
      </w:tr>
      <w:tr w:rsidR="00901A5A" w:rsidRPr="00D3128C" w14:paraId="5827C38F" w14:textId="77777777" w:rsidTr="00662D40">
        <w:tc>
          <w:tcPr>
            <w:tcW w:w="675" w:type="dxa"/>
          </w:tcPr>
          <w:p w14:paraId="09F9FC82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22</w:t>
            </w:r>
          </w:p>
        </w:tc>
        <w:tc>
          <w:tcPr>
            <w:tcW w:w="8901" w:type="dxa"/>
            <w:gridSpan w:val="2"/>
          </w:tcPr>
          <w:p w14:paraId="24728367" w14:textId="3AD0DEB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Faktor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utama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dalam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memilih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teman,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harus mengutamakan ….</w:t>
            </w:r>
          </w:p>
        </w:tc>
      </w:tr>
      <w:tr w:rsidR="00901A5A" w:rsidRPr="00D3128C" w14:paraId="12BABC42" w14:textId="77777777" w:rsidTr="00662D40">
        <w:tc>
          <w:tcPr>
            <w:tcW w:w="675" w:type="dxa"/>
          </w:tcPr>
          <w:p w14:paraId="0886272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99EE93" w14:textId="79FC3D0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35622F3B" w14:textId="35B7251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kedudukan</w:t>
            </w:r>
          </w:p>
        </w:tc>
      </w:tr>
      <w:tr w:rsidR="00901A5A" w:rsidRPr="00D3128C" w14:paraId="064CB15E" w14:textId="77777777" w:rsidTr="00662D40">
        <w:tc>
          <w:tcPr>
            <w:tcW w:w="675" w:type="dxa"/>
          </w:tcPr>
          <w:p w14:paraId="20D4F0F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2C1389" w14:textId="4E15FEC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49F63B45" w14:textId="3CDCE17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fisik</w:t>
            </w:r>
          </w:p>
        </w:tc>
      </w:tr>
      <w:tr w:rsidR="00901A5A" w:rsidRPr="00D3128C" w14:paraId="529D3814" w14:textId="77777777" w:rsidTr="00662D40">
        <w:tc>
          <w:tcPr>
            <w:tcW w:w="675" w:type="dxa"/>
          </w:tcPr>
          <w:p w14:paraId="473D1AD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E3AC28F" w14:textId="00C1F6F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7F469A5F" w14:textId="2C2BEA5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akhlak</w:t>
            </w:r>
          </w:p>
        </w:tc>
      </w:tr>
      <w:tr w:rsidR="00901A5A" w:rsidRPr="00D3128C" w14:paraId="6761FBF7" w14:textId="77777777" w:rsidTr="00662D40">
        <w:tc>
          <w:tcPr>
            <w:tcW w:w="675" w:type="dxa"/>
          </w:tcPr>
          <w:p w14:paraId="747D43F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4A609E5" w14:textId="2BCA2DE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70D646AB" w14:textId="064FC68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keturunan</w:t>
            </w:r>
          </w:p>
        </w:tc>
      </w:tr>
      <w:tr w:rsidR="00901A5A" w:rsidRPr="00D3128C" w14:paraId="65AFE876" w14:textId="77777777" w:rsidTr="00662D40">
        <w:tc>
          <w:tcPr>
            <w:tcW w:w="675" w:type="dxa"/>
          </w:tcPr>
          <w:p w14:paraId="350C17A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BF47B92" w14:textId="3D8015C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5D356D53" w14:textId="75D1391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harta</w:t>
            </w:r>
          </w:p>
        </w:tc>
      </w:tr>
      <w:tr w:rsidR="00901A5A" w:rsidRPr="00D3128C" w14:paraId="7BDE3C00" w14:textId="77777777" w:rsidTr="00662D40">
        <w:tc>
          <w:tcPr>
            <w:tcW w:w="675" w:type="dxa"/>
          </w:tcPr>
          <w:p w14:paraId="2875D282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23</w:t>
            </w:r>
          </w:p>
        </w:tc>
        <w:tc>
          <w:tcPr>
            <w:tcW w:w="8901" w:type="dxa"/>
            <w:gridSpan w:val="2"/>
          </w:tcPr>
          <w:p w14:paraId="2C0FF95D" w14:textId="76891BB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04FA654D" wp14:editId="150CF8A4">
                      <wp:simplePos x="0" y="0"/>
                      <wp:positionH relativeFrom="page">
                        <wp:posOffset>6652895</wp:posOffset>
                      </wp:positionH>
                      <wp:positionV relativeFrom="page">
                        <wp:posOffset>344805</wp:posOffset>
                      </wp:positionV>
                      <wp:extent cx="1758950" cy="8994140"/>
                      <wp:effectExtent l="8890" t="0" r="13335" b="762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8950" cy="8994140"/>
                                <a:chOff x="0" y="0"/>
                                <a:chExt cx="5746750" cy="8430260"/>
                              </a:xfrm>
                            </wpg:grpSpPr>
                            <wps:wsp>
                              <wps:cNvPr id="117" name="Graphic 201"/>
                              <wps:cNvSpPr/>
                              <wps:spPr>
                                <a:xfrm>
                                  <a:off x="12700" y="12700"/>
                                  <a:ext cx="5721350" cy="8404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1350" h="8404860">
                                      <a:moveTo>
                                        <a:pt x="71996" y="0"/>
                                      </a:moveTo>
                                      <a:lnTo>
                                        <a:pt x="30373" y="1124"/>
                                      </a:lnTo>
                                      <a:lnTo>
                                        <a:pt x="8999" y="8999"/>
                                      </a:lnTo>
                                      <a:lnTo>
                                        <a:pt x="1124" y="30373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8332597"/>
                                      </a:lnTo>
                                      <a:lnTo>
                                        <a:pt x="1124" y="8374227"/>
                                      </a:lnTo>
                                      <a:lnTo>
                                        <a:pt x="8999" y="8395604"/>
                                      </a:lnTo>
                                      <a:lnTo>
                                        <a:pt x="30373" y="8403480"/>
                                      </a:lnTo>
                                      <a:lnTo>
                                        <a:pt x="71996" y="8404606"/>
                                      </a:lnTo>
                                      <a:lnTo>
                                        <a:pt x="5649264" y="8404606"/>
                                      </a:lnTo>
                                      <a:lnTo>
                                        <a:pt x="5690895" y="8403480"/>
                                      </a:lnTo>
                                      <a:lnTo>
                                        <a:pt x="5712272" y="8395604"/>
                                      </a:lnTo>
                                      <a:lnTo>
                                        <a:pt x="5720148" y="8374227"/>
                                      </a:lnTo>
                                      <a:lnTo>
                                        <a:pt x="5721273" y="8332597"/>
                                      </a:lnTo>
                                      <a:lnTo>
                                        <a:pt x="5721273" y="71996"/>
                                      </a:lnTo>
                                      <a:lnTo>
                                        <a:pt x="5720148" y="30373"/>
                                      </a:lnTo>
                                      <a:lnTo>
                                        <a:pt x="5712272" y="8999"/>
                                      </a:lnTo>
                                      <a:lnTo>
                                        <a:pt x="5690895" y="1124"/>
                                      </a:lnTo>
                                      <a:lnTo>
                                        <a:pt x="5649264" y="0"/>
                                      </a:lnTo>
                                      <a:lnTo>
                                        <a:pt x="71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18" name="Graphic 202"/>
                              <wps:cNvSpPr/>
                              <wps:spPr>
                                <a:xfrm>
                                  <a:off x="3051060" y="5720460"/>
                                  <a:ext cx="642620" cy="201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620" h="201930">
                                      <a:moveTo>
                                        <a:pt x="624014" y="0"/>
                                      </a:moveTo>
                                      <a:lnTo>
                                        <a:pt x="18364" y="0"/>
                                      </a:lnTo>
                                      <a:lnTo>
                                        <a:pt x="7747" y="286"/>
                                      </a:lnTo>
                                      <a:lnTo>
                                        <a:pt x="2295" y="2295"/>
                                      </a:lnTo>
                                      <a:lnTo>
                                        <a:pt x="286" y="7747"/>
                                      </a:lnTo>
                                      <a:lnTo>
                                        <a:pt x="0" y="18364"/>
                                      </a:lnTo>
                                      <a:lnTo>
                                        <a:pt x="0" y="183261"/>
                                      </a:lnTo>
                                      <a:lnTo>
                                        <a:pt x="286" y="193870"/>
                                      </a:lnTo>
                                      <a:lnTo>
                                        <a:pt x="2295" y="199318"/>
                                      </a:lnTo>
                                      <a:lnTo>
                                        <a:pt x="7747" y="201325"/>
                                      </a:lnTo>
                                      <a:lnTo>
                                        <a:pt x="18364" y="201612"/>
                                      </a:lnTo>
                                      <a:lnTo>
                                        <a:pt x="624014" y="201612"/>
                                      </a:lnTo>
                                      <a:lnTo>
                                        <a:pt x="634631" y="201325"/>
                                      </a:lnTo>
                                      <a:lnTo>
                                        <a:pt x="640083" y="199318"/>
                                      </a:lnTo>
                                      <a:lnTo>
                                        <a:pt x="642091" y="193870"/>
                                      </a:lnTo>
                                      <a:lnTo>
                                        <a:pt x="642378" y="183261"/>
                                      </a:lnTo>
                                      <a:lnTo>
                                        <a:pt x="642378" y="18364"/>
                                      </a:lnTo>
                                      <a:lnTo>
                                        <a:pt x="642091" y="7747"/>
                                      </a:lnTo>
                                      <a:lnTo>
                                        <a:pt x="640083" y="2295"/>
                                      </a:lnTo>
                                      <a:lnTo>
                                        <a:pt x="634631" y="286"/>
                                      </a:lnTo>
                                      <a:lnTo>
                                        <a:pt x="624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D4D4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19" name="Graphic 203"/>
                              <wps:cNvSpPr/>
                              <wps:spPr>
                                <a:xfrm>
                                  <a:off x="3076257" y="5731255"/>
                                  <a:ext cx="59245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180340">
                                      <a:moveTo>
                                        <a:pt x="573633" y="0"/>
                                      </a:moveTo>
                                      <a:lnTo>
                                        <a:pt x="18351" y="0"/>
                                      </a:lnTo>
                                      <a:lnTo>
                                        <a:pt x="7742" y="286"/>
                                      </a:lnTo>
                                      <a:lnTo>
                                        <a:pt x="2293" y="2295"/>
                                      </a:lnTo>
                                      <a:lnTo>
                                        <a:pt x="286" y="7747"/>
                                      </a:lnTo>
                                      <a:lnTo>
                                        <a:pt x="0" y="18364"/>
                                      </a:lnTo>
                                      <a:lnTo>
                                        <a:pt x="0" y="161658"/>
                                      </a:lnTo>
                                      <a:lnTo>
                                        <a:pt x="286" y="172275"/>
                                      </a:lnTo>
                                      <a:lnTo>
                                        <a:pt x="2293" y="177726"/>
                                      </a:lnTo>
                                      <a:lnTo>
                                        <a:pt x="7742" y="179735"/>
                                      </a:lnTo>
                                      <a:lnTo>
                                        <a:pt x="18351" y="180022"/>
                                      </a:lnTo>
                                      <a:lnTo>
                                        <a:pt x="573633" y="180022"/>
                                      </a:lnTo>
                                      <a:lnTo>
                                        <a:pt x="584243" y="179735"/>
                                      </a:lnTo>
                                      <a:lnTo>
                                        <a:pt x="589691" y="177726"/>
                                      </a:lnTo>
                                      <a:lnTo>
                                        <a:pt x="591698" y="172275"/>
                                      </a:lnTo>
                                      <a:lnTo>
                                        <a:pt x="591985" y="161658"/>
                                      </a:lnTo>
                                      <a:lnTo>
                                        <a:pt x="591985" y="18364"/>
                                      </a:lnTo>
                                      <a:lnTo>
                                        <a:pt x="591698" y="7747"/>
                                      </a:lnTo>
                                      <a:lnTo>
                                        <a:pt x="589691" y="2295"/>
                                      </a:lnTo>
                                      <a:lnTo>
                                        <a:pt x="584243" y="286"/>
                                      </a:lnTo>
                                      <a:lnTo>
                                        <a:pt x="5736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3D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20" name="Graphic 204"/>
                              <wps:cNvSpPr/>
                              <wps:spPr>
                                <a:xfrm>
                                  <a:off x="3152965" y="5754344"/>
                                  <a:ext cx="4457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 h="132715">
                                      <a:moveTo>
                                        <a:pt x="14617" y="1333"/>
                                      </a:moveTo>
                                      <a:lnTo>
                                        <a:pt x="0" y="1333"/>
                                      </a:lnTo>
                                      <a:lnTo>
                                        <a:pt x="0" y="130835"/>
                                      </a:lnTo>
                                      <a:lnTo>
                                        <a:pt x="14617" y="130835"/>
                                      </a:lnTo>
                                      <a:lnTo>
                                        <a:pt x="14617" y="70777"/>
                                      </a:lnTo>
                                      <a:lnTo>
                                        <a:pt x="104940" y="70777"/>
                                      </a:lnTo>
                                      <a:lnTo>
                                        <a:pt x="104940" y="58445"/>
                                      </a:lnTo>
                                      <a:lnTo>
                                        <a:pt x="14617" y="58445"/>
                                      </a:lnTo>
                                      <a:lnTo>
                                        <a:pt x="14617" y="1333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40" y="70777"/>
                                      </a:moveTo>
                                      <a:lnTo>
                                        <a:pt x="90322" y="70777"/>
                                      </a:lnTo>
                                      <a:lnTo>
                                        <a:pt x="90322" y="130835"/>
                                      </a:lnTo>
                                      <a:lnTo>
                                        <a:pt x="104940" y="130835"/>
                                      </a:lnTo>
                                      <a:lnTo>
                                        <a:pt x="104940" y="7077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04940" y="1333"/>
                                      </a:moveTo>
                                      <a:lnTo>
                                        <a:pt x="90322" y="1333"/>
                                      </a:lnTo>
                                      <a:lnTo>
                                        <a:pt x="90322" y="58445"/>
                                      </a:lnTo>
                                      <a:lnTo>
                                        <a:pt x="104940" y="58445"/>
                                      </a:lnTo>
                                      <a:lnTo>
                                        <a:pt x="104940" y="1333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178790" y="0"/>
                                      </a:moveTo>
                                      <a:lnTo>
                                        <a:pt x="162205" y="669"/>
                                      </a:lnTo>
                                      <a:lnTo>
                                        <a:pt x="163622" y="669"/>
                                      </a:lnTo>
                                      <a:lnTo>
                                        <a:pt x="152053" y="2360"/>
                                      </a:lnTo>
                                      <a:lnTo>
                                        <a:pt x="124487" y="32808"/>
                                      </a:lnTo>
                                      <a:lnTo>
                                        <a:pt x="123583" y="56921"/>
                                      </a:lnTo>
                                      <a:lnTo>
                                        <a:pt x="123583" y="66040"/>
                                      </a:lnTo>
                                      <a:lnTo>
                                        <a:pt x="124081" y="84020"/>
                                      </a:lnTo>
                                      <a:lnTo>
                                        <a:pt x="124143" y="86256"/>
                                      </a:lnTo>
                                      <a:lnTo>
                                        <a:pt x="125764" y="101685"/>
                                      </a:lnTo>
                                      <a:lnTo>
                                        <a:pt x="125822" y="102230"/>
                                      </a:lnTo>
                                      <a:lnTo>
                                        <a:pt x="128565" y="113728"/>
                                      </a:lnTo>
                                      <a:lnTo>
                                        <a:pt x="178790" y="132168"/>
                                      </a:lnTo>
                                      <a:lnTo>
                                        <a:pt x="195618" y="131497"/>
                                      </a:lnTo>
                                      <a:lnTo>
                                        <a:pt x="208974" y="129484"/>
                                      </a:lnTo>
                                      <a:lnTo>
                                        <a:pt x="218754" y="126130"/>
                                      </a:lnTo>
                                      <a:lnTo>
                                        <a:pt x="224978" y="121437"/>
                                      </a:lnTo>
                                      <a:lnTo>
                                        <a:pt x="225866" y="119824"/>
                                      </a:lnTo>
                                      <a:lnTo>
                                        <a:pt x="178701" y="119824"/>
                                      </a:lnTo>
                                      <a:lnTo>
                                        <a:pt x="164923" y="119398"/>
                                      </a:lnTo>
                                      <a:lnTo>
                                        <a:pt x="138012" y="86256"/>
                                      </a:lnTo>
                                      <a:lnTo>
                                        <a:pt x="137939" y="85218"/>
                                      </a:lnTo>
                                      <a:lnTo>
                                        <a:pt x="137854" y="84020"/>
                                      </a:lnTo>
                                      <a:lnTo>
                                        <a:pt x="137528" y="66040"/>
                                      </a:lnTo>
                                      <a:lnTo>
                                        <a:pt x="137854" y="48094"/>
                                      </a:lnTo>
                                      <a:lnTo>
                                        <a:pt x="138740" y="35607"/>
                                      </a:lnTo>
                                      <a:lnTo>
                                        <a:pt x="138833" y="34301"/>
                                      </a:lnTo>
                                      <a:lnTo>
                                        <a:pt x="178701" y="12331"/>
                                      </a:lnTo>
                                      <a:lnTo>
                                        <a:pt x="225594" y="12331"/>
                                      </a:lnTo>
                                      <a:lnTo>
                                        <a:pt x="224713" y="10718"/>
                                      </a:lnTo>
                                      <a:lnTo>
                                        <a:pt x="218393" y="6027"/>
                                      </a:lnTo>
                                      <a:lnTo>
                                        <a:pt x="208634" y="2678"/>
                                      </a:lnTo>
                                      <a:lnTo>
                                        <a:pt x="195433" y="669"/>
                                      </a:lnTo>
                                      <a:lnTo>
                                        <a:pt x="178790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25594" y="12331"/>
                                      </a:moveTo>
                                      <a:lnTo>
                                        <a:pt x="178701" y="12331"/>
                                      </a:lnTo>
                                      <a:lnTo>
                                        <a:pt x="193027" y="12758"/>
                                      </a:lnTo>
                                      <a:lnTo>
                                        <a:pt x="191437" y="12758"/>
                                      </a:lnTo>
                                      <a:lnTo>
                                        <a:pt x="219844" y="44691"/>
                                      </a:lnTo>
                                      <a:lnTo>
                                        <a:pt x="219976" y="66040"/>
                                      </a:lnTo>
                                      <a:lnTo>
                                        <a:pt x="219650" y="84020"/>
                                      </a:lnTo>
                                      <a:lnTo>
                                        <a:pt x="192520" y="119398"/>
                                      </a:lnTo>
                                      <a:lnTo>
                                        <a:pt x="178701" y="119824"/>
                                      </a:lnTo>
                                      <a:lnTo>
                                        <a:pt x="225866" y="119824"/>
                                      </a:lnTo>
                                      <a:lnTo>
                                        <a:pt x="228837" y="113958"/>
                                      </a:lnTo>
                                      <a:lnTo>
                                        <a:pt x="228954" y="113728"/>
                                      </a:lnTo>
                                      <a:lnTo>
                                        <a:pt x="231588" y="102230"/>
                                      </a:lnTo>
                                      <a:lnTo>
                                        <a:pt x="231713" y="101685"/>
                                      </a:lnTo>
                                      <a:lnTo>
                                        <a:pt x="233264" y="86256"/>
                                      </a:lnTo>
                                      <a:lnTo>
                                        <a:pt x="233369" y="85218"/>
                                      </a:lnTo>
                                      <a:lnTo>
                                        <a:pt x="233875" y="66040"/>
                                      </a:lnTo>
                                      <a:lnTo>
                                        <a:pt x="233921" y="64325"/>
                                      </a:lnTo>
                                      <a:lnTo>
                                        <a:pt x="233440" y="48094"/>
                                      </a:lnTo>
                                      <a:lnTo>
                                        <a:pt x="233322" y="44691"/>
                                      </a:lnTo>
                                      <a:lnTo>
                                        <a:pt x="231617" y="29483"/>
                                      </a:lnTo>
                                      <a:lnTo>
                                        <a:pt x="228748" y="18122"/>
                                      </a:lnTo>
                                      <a:lnTo>
                                        <a:pt x="225594" y="12331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297726" y="14897"/>
                                      </a:moveTo>
                                      <a:lnTo>
                                        <a:pt x="283108" y="14897"/>
                                      </a:lnTo>
                                      <a:lnTo>
                                        <a:pt x="283108" y="130835"/>
                                      </a:lnTo>
                                      <a:lnTo>
                                        <a:pt x="297726" y="130835"/>
                                      </a:lnTo>
                                      <a:lnTo>
                                        <a:pt x="297726" y="14897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39559" y="1333"/>
                                      </a:moveTo>
                                      <a:lnTo>
                                        <a:pt x="240893" y="1333"/>
                                      </a:lnTo>
                                      <a:lnTo>
                                        <a:pt x="240893" y="14897"/>
                                      </a:lnTo>
                                      <a:lnTo>
                                        <a:pt x="339559" y="14897"/>
                                      </a:lnTo>
                                      <a:lnTo>
                                        <a:pt x="339559" y="1333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62470" y="90792"/>
                                      </a:moveTo>
                                      <a:lnTo>
                                        <a:pt x="347954" y="90792"/>
                                      </a:lnTo>
                                      <a:lnTo>
                                        <a:pt x="348056" y="96583"/>
                                      </a:lnTo>
                                      <a:lnTo>
                                        <a:pt x="348558" y="105107"/>
                                      </a:lnTo>
                                      <a:lnTo>
                                        <a:pt x="348634" y="106408"/>
                                      </a:lnTo>
                                      <a:lnTo>
                                        <a:pt x="350252" y="113896"/>
                                      </a:lnTo>
                                      <a:lnTo>
                                        <a:pt x="350369" y="114434"/>
                                      </a:lnTo>
                                      <a:lnTo>
                                        <a:pt x="394550" y="132168"/>
                                      </a:lnTo>
                                      <a:lnTo>
                                        <a:pt x="409250" y="131728"/>
                                      </a:lnTo>
                                      <a:lnTo>
                                        <a:pt x="440703" y="119824"/>
                                      </a:lnTo>
                                      <a:lnTo>
                                        <a:pt x="395020" y="119824"/>
                                      </a:lnTo>
                                      <a:lnTo>
                                        <a:pt x="385097" y="119562"/>
                                      </a:lnTo>
                                      <a:lnTo>
                                        <a:pt x="362470" y="105600"/>
                                      </a:lnTo>
                                      <a:lnTo>
                                        <a:pt x="362470" y="90792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396633" y="0"/>
                                      </a:moveTo>
                                      <a:lnTo>
                                        <a:pt x="358394" y="7404"/>
                                      </a:lnTo>
                                      <a:lnTo>
                                        <a:pt x="348845" y="36436"/>
                                      </a:lnTo>
                                      <a:lnTo>
                                        <a:pt x="348818" y="36906"/>
                                      </a:lnTo>
                                      <a:lnTo>
                                        <a:pt x="381736" y="71069"/>
                                      </a:lnTo>
                                      <a:lnTo>
                                        <a:pt x="411340" y="72580"/>
                                      </a:lnTo>
                                      <a:lnTo>
                                        <a:pt x="419684" y="73088"/>
                                      </a:lnTo>
                                      <a:lnTo>
                                        <a:pt x="425170" y="74650"/>
                                      </a:lnTo>
                                      <a:lnTo>
                                        <a:pt x="430428" y="79908"/>
                                      </a:lnTo>
                                      <a:lnTo>
                                        <a:pt x="431736" y="85166"/>
                                      </a:lnTo>
                                      <a:lnTo>
                                        <a:pt x="431654" y="105600"/>
                                      </a:lnTo>
                                      <a:lnTo>
                                        <a:pt x="395020" y="119824"/>
                                      </a:lnTo>
                                      <a:lnTo>
                                        <a:pt x="440703" y="119824"/>
                                      </a:lnTo>
                                      <a:lnTo>
                                        <a:pt x="443320" y="113896"/>
                                      </a:lnTo>
                                      <a:lnTo>
                                        <a:pt x="444991" y="105600"/>
                                      </a:lnTo>
                                      <a:lnTo>
                                        <a:pt x="445090" y="105107"/>
                                      </a:lnTo>
                                      <a:lnTo>
                                        <a:pt x="445681" y="94208"/>
                                      </a:lnTo>
                                      <a:lnTo>
                                        <a:pt x="445220" y="85166"/>
                                      </a:lnTo>
                                      <a:lnTo>
                                        <a:pt x="445168" y="84143"/>
                                      </a:lnTo>
                                      <a:lnTo>
                                        <a:pt x="412757" y="59045"/>
                                      </a:lnTo>
                                      <a:lnTo>
                                        <a:pt x="387390" y="57309"/>
                                      </a:lnTo>
                                      <a:lnTo>
                                        <a:pt x="378347" y="56283"/>
                                      </a:lnTo>
                                      <a:lnTo>
                                        <a:pt x="371878" y="54985"/>
                                      </a:lnTo>
                                      <a:lnTo>
                                        <a:pt x="367982" y="53416"/>
                                      </a:lnTo>
                                      <a:lnTo>
                                        <a:pt x="364502" y="51142"/>
                                      </a:lnTo>
                                      <a:lnTo>
                                        <a:pt x="362762" y="44780"/>
                                      </a:lnTo>
                                      <a:lnTo>
                                        <a:pt x="362762" y="25044"/>
                                      </a:lnTo>
                                      <a:lnTo>
                                        <a:pt x="364855" y="19367"/>
                                      </a:lnTo>
                                      <a:lnTo>
                                        <a:pt x="364972" y="19050"/>
                                      </a:lnTo>
                                      <a:lnTo>
                                        <a:pt x="438793" y="12331"/>
                                      </a:lnTo>
                                      <a:lnTo>
                                        <a:pt x="438352" y="11308"/>
                                      </a:lnTo>
                                      <a:lnTo>
                                        <a:pt x="434492" y="6883"/>
                                      </a:lnTo>
                                      <a:lnTo>
                                        <a:pt x="428818" y="3873"/>
                                      </a:lnTo>
                                      <a:lnTo>
                                        <a:pt x="421100" y="1849"/>
                                      </a:lnTo>
                                      <a:lnTo>
                                        <a:pt x="421670" y="1849"/>
                                      </a:lnTo>
                                      <a:lnTo>
                                        <a:pt x="410147" y="462"/>
                                      </a:lnTo>
                                      <a:lnTo>
                                        <a:pt x="410852" y="462"/>
                                      </a:lnTo>
                                      <a:lnTo>
                                        <a:pt x="396633" y="0"/>
                                      </a:lnTo>
                                      <a:close/>
                                    </a:path>
                                    <a:path w="445770" h="132715">
                                      <a:moveTo>
                                        <a:pt x="438793" y="12331"/>
                                      </a:moveTo>
                                      <a:lnTo>
                                        <a:pt x="411911" y="12331"/>
                                      </a:lnTo>
                                      <a:lnTo>
                                        <a:pt x="420103" y="13741"/>
                                      </a:lnTo>
                                      <a:lnTo>
                                        <a:pt x="427050" y="19367"/>
                                      </a:lnTo>
                                      <a:lnTo>
                                        <a:pt x="428540" y="25044"/>
                                      </a:lnTo>
                                      <a:lnTo>
                                        <a:pt x="428790" y="26082"/>
                                      </a:lnTo>
                                      <a:lnTo>
                                        <a:pt x="428790" y="36436"/>
                                      </a:lnTo>
                                      <a:lnTo>
                                        <a:pt x="443318" y="36436"/>
                                      </a:lnTo>
                                      <a:lnTo>
                                        <a:pt x="442803" y="26774"/>
                                      </a:lnTo>
                                      <a:lnTo>
                                        <a:pt x="442766" y="26082"/>
                                      </a:lnTo>
                                      <a:lnTo>
                                        <a:pt x="441110" y="17706"/>
                                      </a:lnTo>
                                      <a:lnTo>
                                        <a:pt x="438902" y="12584"/>
                                      </a:lnTo>
                                      <a:lnTo>
                                        <a:pt x="438793" y="12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1" name="Image 205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50266" y="5751645"/>
                                  <a:ext cx="451078" cy="1375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" name="Image 20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817016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20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171346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4" name="Image 20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570354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" name="Image 20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1922259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Image 2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2321267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Image 211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397031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Image 21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6029" y="3951604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" name="Image 21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324641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 214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6029" y="4353737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 21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4723650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2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6074828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21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6429159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2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6828167"/>
                                  <a:ext cx="244601" cy="24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" name="Image 21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7180071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7" name="Image 22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7189" y="7886649"/>
                                  <a:ext cx="244601" cy="2446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758C8" id="Group 116" o:spid="_x0000_s1026" style="position:absolute;margin-left:523.85pt;margin-top:27.15pt;width:138.5pt;height:708.2pt;flip:x;z-index:-251654144;mso-wrap-distance-left:0;mso-wrap-distance-right:0;mso-position-horizontal-relative:page;mso-position-vertical-relative:page" coordsize="57467,84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">
                      <v:shape id="Graphic 201" o:spid="_x0000_s1027" style="position:absolute;left:127;top:127;width:57213;height:84048;visibility:visible;mso-wrap-style:square;v-text-anchor:top" coordsize="5721350,840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" path="m71996,l30373,1124,8999,8999,1124,30373,,71996,,8332597r1124,41630l8999,8395604r21374,7876l71996,8404606r5577268,l5690895,8403480r21377,-7876l5720148,8374227r1125,-41630l5721273,71996r-1125,-41623l5712272,8999,5690895,1124,5649264,,71996,xe" filled="f" strokeweight="2pt">
                        <v:path arrowok="t"/>
                      </v:shape>
                      <v:shape id="Graphic 202" o:spid="_x0000_s1028" style="position:absolute;left:30510;top:57204;width:6426;height:2019;visibility:visible;mso-wrap-style:square;v-text-anchor:top" coordsize="64262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" path="m624014,l18364,,7747,286,2295,2295,286,7747,,18364,,183261r286,10609l2295,199318r5452,2007l18364,201612r605650,l634631,201325r5452,-2007l642091,193870r287,-10609l642378,18364,642091,7747,640083,2295,634631,286,624014,xe" fillcolor="#4d4d4f" stroked="f">
                        <v:path arrowok="t"/>
                      </v:shape>
                      <v:shape id="Graphic 203" o:spid="_x0000_s1029" style="position:absolute;left:30762;top:57312;width:5925;height:1803;visibility:visible;mso-wrap-style:square;v-text-anchor:top" coordsize="59245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" path="m573633,l18351,,7742,286,2293,2295,286,7747,,18364,,161658r286,10617l2293,177726r5449,2009l18351,180022r555282,l584243,179735r5448,-2009l591698,172275r287,-10617l591985,18364,591698,7747,589691,2295,584243,286,573633,xe" fillcolor="#d1d3d4" stroked="f">
                        <v:path arrowok="t"/>
                      </v:shape>
                      <v:shape id="Graphic 204" o:spid="_x0000_s1030" style="position:absolute;left:31529;top:57543;width:4458;height:1327;visibility:visible;mso-wrap-style:square;v-text-anchor:top" coordsize="4457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" path="m14617,1333l,1333,,130835r14617,l14617,70777r90323,l104940,58445r-90323,l14617,1333xem104940,70777r-14618,l90322,130835r14618,l104940,70777xem104940,1333r-14618,l90322,58445r14618,l104940,1333xem178790,l162205,669r1417,l152053,2360,124487,32808r-904,24113l123583,66040r498,17980l124143,86256r1621,15429l125822,102230r2743,11498l178790,132168r16828,-671l208974,129484r9780,-3354l224978,121437r888,-1613l178701,119824r-13778,-426l138012,86256r-73,-1038l137854,84020r-326,-17980l137854,48094r886,-12487l138833,34301,178701,12331r46893,l224713,10718,218393,6027,208634,2678,195433,669,178790,xem225594,12331r-46893,l193027,12758r-1590,l219844,44691r132,21349l219650,84020r-27130,35378l178701,119824r47165,l228837,113958r117,-230l231588,102230r125,-545l233264,86256r105,-1038l233875,66040r46,-1715l233440,48094r-118,-3403l231617,29483,228748,18122r-3154,-5791xem297726,14897r-14618,l283108,130835r14618,l297726,14897xem339559,1333r-98666,l240893,14897r98666,l339559,1333xem362470,90792r-14516,l348056,96583r502,8524l348634,106408r1618,7488l350369,114434r44181,17734l409250,131728r31453,-11904l395020,119824r-9923,-262l362470,105600r,-14808xem396633,l358394,7404r-9549,29032l348818,36906r32918,34163l411340,72580r8344,508l425170,74650r5258,5258l431736,85166r-82,20434l395020,119824r45683,l443320,113896r1671,-8296l445090,105107r591,-10899l445220,85166r-52,-1023l412757,59045,387390,57309r-9043,-1026l371878,54985r-3896,-1569l364502,51142r-1740,-6362l362762,25044r2093,-5677l364972,19050r73821,-6719l438352,11308,434492,6883,428818,3873,421100,1849r570,l410147,462r705,l396633,xem438793,12331r-26882,l420103,13741r6947,5626l428540,25044r250,1038l428790,36436r14528,l442803,26774r-37,-692l441110,17706r-2208,-5122l438793,12331xe" fillcolor="black" stroked="f">
                        <v:path arrowok="t"/>
                      </v:shape>
                      <v:shape id="Image 205" o:spid="_x0000_s1031" type="#_x0000_t75" style="position:absolute;left:31502;top:57516;width:451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">
                        <v:imagedata r:id="rId20" o:title=""/>
                      </v:shape>
                      <v:shape id="Image 206" o:spid="_x0000_s1032" type="#_x0000_t75" style="position:absolute;left:8271;top:8170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">
                        <v:imagedata r:id="rId13" o:title=""/>
                      </v:shape>
                      <v:shape id="Image 207" o:spid="_x0000_s1033" type="#_x0000_t75" style="position:absolute;left:8271;top:1171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">
                        <v:imagedata r:id="rId14" o:title=""/>
                      </v:shape>
                      <v:shape id="Image 208" o:spid="_x0000_s1034" type="#_x0000_t75" style="position:absolute;left:8271;top:1570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">
                        <v:imagedata r:id="rId14" o:title=""/>
                      </v:shape>
                      <v:shape id="Image 209" o:spid="_x0000_s1035" type="#_x0000_t75" style="position:absolute;left:8271;top:19222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">
                        <v:imagedata r:id="rId13" o:title=""/>
                      </v:shape>
                      <v:shape id="Image 210" o:spid="_x0000_s1036" type="#_x0000_t75" style="position:absolute;left:8271;top:23212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">
                        <v:imagedata r:id="rId13" o:title=""/>
                      </v:shape>
                      <v:shape id="Image 211" o:spid="_x0000_s1037" type="#_x0000_t75" style="position:absolute;left:8271;top:39703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">
                        <v:imagedata r:id="rId14" o:title=""/>
                      </v:shape>
                      <v:shape id="Image 212" o:spid="_x0000_s1038" type="#_x0000_t75" style="position:absolute;left:29760;top:3951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">
                        <v:imagedata r:id="rId21" o:title=""/>
                      </v:shape>
                      <v:shape id="Image 213" o:spid="_x0000_s1039" type="#_x0000_t75" style="position:absolute;left:8271;top:4324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">
                        <v:imagedata r:id="rId13" o:title=""/>
                      </v:shape>
                      <v:shape id="Image 214" o:spid="_x0000_s1040" type="#_x0000_t75" style="position:absolute;left:29760;top:43537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">
                        <v:imagedata r:id="rId22" o:title=""/>
                      </v:shape>
                      <v:shape id="Image 215" o:spid="_x0000_s1041" type="#_x0000_t75" style="position:absolute;left:8271;top:4723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">
                        <v:imagedata r:id="rId14" o:title=""/>
                      </v:shape>
                      <v:shape id="Image 216" o:spid="_x0000_s1042" type="#_x0000_t75" style="position:absolute;left:8271;top:60748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">
                        <v:imagedata r:id="rId13" o:title=""/>
                      </v:shape>
                      <v:shape id="Image 217" o:spid="_x0000_s1043" type="#_x0000_t75" style="position:absolute;left:8271;top:64291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">
                        <v:imagedata r:id="rId14" o:title=""/>
                      </v:shape>
                      <v:shape id="Image 218" o:spid="_x0000_s1044" type="#_x0000_t75" style="position:absolute;left:8271;top:68281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">
                        <v:imagedata r:id="rId14" o:title=""/>
                      </v:shape>
                      <v:shape id="Image 219" o:spid="_x0000_s1045" type="#_x0000_t75" style="position:absolute;left:8271;top:71800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">
                        <v:imagedata r:id="rId13" o:title=""/>
                      </v:shape>
                      <v:shape id="Image 220" o:spid="_x0000_s1046" type="#_x0000_t75" style="position:absolute;left:8271;top:78866;width:2446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">
                        <v:imagedata r:id="rId14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Pr="00B57BFF">
              <w:rPr>
                <w:rFonts w:cstheme="minorHAnsi"/>
                <w:sz w:val="24"/>
                <w:szCs w:val="24"/>
              </w:rPr>
              <w:t xml:space="preserve">Berikut </w:t>
            </w:r>
            <w:r w:rsidRPr="00B57BFF">
              <w:rPr>
                <w:rFonts w:cstheme="minorHAnsi"/>
                <w:b/>
                <w:sz w:val="24"/>
                <w:szCs w:val="24"/>
              </w:rPr>
              <w:t xml:space="preserve">bukan </w:t>
            </w:r>
            <w:r w:rsidRPr="00B57BFF">
              <w:rPr>
                <w:rFonts w:cstheme="minorHAnsi"/>
                <w:sz w:val="24"/>
                <w:szCs w:val="24"/>
              </w:rPr>
              <w:t>termasuk cabang olahraga atletik, yaitu ....</w:t>
            </w:r>
          </w:p>
        </w:tc>
      </w:tr>
      <w:tr w:rsidR="00901A5A" w:rsidRPr="00D3128C" w14:paraId="5640C773" w14:textId="77777777" w:rsidTr="00662D40">
        <w:tc>
          <w:tcPr>
            <w:tcW w:w="675" w:type="dxa"/>
          </w:tcPr>
          <w:p w14:paraId="17B0B65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14F5E66" w14:textId="2DAB71D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0CE55D81" w14:textId="070B576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sepak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bola</w:t>
            </w:r>
          </w:p>
        </w:tc>
      </w:tr>
      <w:tr w:rsidR="00901A5A" w:rsidRPr="00D3128C" w14:paraId="32EA2B05" w14:textId="77777777" w:rsidTr="00662D40">
        <w:tc>
          <w:tcPr>
            <w:tcW w:w="675" w:type="dxa"/>
          </w:tcPr>
          <w:p w14:paraId="0E30595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FE08B9D" w14:textId="5925A9C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1458EF8A" w14:textId="14EEB4C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lompat 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>jauh</w:t>
            </w:r>
          </w:p>
        </w:tc>
      </w:tr>
      <w:tr w:rsidR="00901A5A" w:rsidRPr="00D3128C" w14:paraId="1DC856D4" w14:textId="77777777" w:rsidTr="00662D40">
        <w:tc>
          <w:tcPr>
            <w:tcW w:w="675" w:type="dxa"/>
          </w:tcPr>
          <w:p w14:paraId="5C8126E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1BE155A" w14:textId="2498D67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44608B1" w14:textId="1669176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jalan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cepat</w:t>
            </w:r>
          </w:p>
        </w:tc>
      </w:tr>
      <w:tr w:rsidR="00901A5A" w:rsidRPr="00D3128C" w14:paraId="0F82946A" w14:textId="77777777" w:rsidTr="00662D40">
        <w:tc>
          <w:tcPr>
            <w:tcW w:w="675" w:type="dxa"/>
          </w:tcPr>
          <w:p w14:paraId="29B7C56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1CD7B7" w14:textId="58B2D74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0F8C2C0C" w14:textId="5FF8AB7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lari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jarak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pendek</w:t>
            </w:r>
          </w:p>
        </w:tc>
      </w:tr>
      <w:tr w:rsidR="00901A5A" w:rsidRPr="00D3128C" w14:paraId="3D827371" w14:textId="77777777" w:rsidTr="00662D40">
        <w:tc>
          <w:tcPr>
            <w:tcW w:w="675" w:type="dxa"/>
          </w:tcPr>
          <w:p w14:paraId="1F8467F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967209" w14:textId="61D789D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67A19949" w14:textId="24CFD61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tolak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peluru</w:t>
            </w:r>
          </w:p>
        </w:tc>
      </w:tr>
      <w:tr w:rsidR="00901A5A" w:rsidRPr="00D3128C" w14:paraId="7603A3B2" w14:textId="77777777" w:rsidTr="00662D40">
        <w:tc>
          <w:tcPr>
            <w:tcW w:w="675" w:type="dxa"/>
          </w:tcPr>
          <w:p w14:paraId="50937B6F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24</w:t>
            </w:r>
          </w:p>
        </w:tc>
        <w:tc>
          <w:tcPr>
            <w:tcW w:w="8901" w:type="dxa"/>
            <w:gridSpan w:val="2"/>
          </w:tcPr>
          <w:p w14:paraId="40F0EEBD" w14:textId="5456350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12"/>
                <w:sz w:val="24"/>
                <w:szCs w:val="24"/>
              </w:rPr>
              <w:t xml:space="preserve">Gerakan memosisikan kedua tangan terletak </w:t>
            </w:r>
            <w:r w:rsidRPr="00B57BFF">
              <w:rPr>
                <w:rFonts w:cstheme="minorHAnsi"/>
                <w:sz w:val="24"/>
                <w:szCs w:val="24"/>
              </w:rPr>
              <w:t>di bawah dan kaki di atas lurus agar sikap tubuh dapat berdiri disebut gerakan ....</w:t>
            </w:r>
          </w:p>
        </w:tc>
      </w:tr>
      <w:tr w:rsidR="00901A5A" w:rsidRPr="00D3128C" w14:paraId="4647C2E2" w14:textId="77777777" w:rsidTr="00662D40">
        <w:tc>
          <w:tcPr>
            <w:tcW w:w="675" w:type="dxa"/>
          </w:tcPr>
          <w:p w14:paraId="04ABD81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F8E41C6" w14:textId="0A3C6E1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F7E2B17" w14:textId="0BD4E73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i/>
                <w:sz w:val="24"/>
                <w:szCs w:val="24"/>
              </w:rPr>
              <w:t>cartwheel</w:t>
            </w:r>
            <w:r w:rsidRPr="00B57BFF">
              <w:rPr>
                <w:rFonts w:cstheme="minorHAnsi"/>
                <w:i/>
                <w:spacing w:val="56"/>
                <w:w w:val="150"/>
                <w:sz w:val="24"/>
                <w:szCs w:val="24"/>
              </w:rPr>
              <w:t xml:space="preserve">    </w:t>
            </w:r>
          </w:p>
        </w:tc>
      </w:tr>
      <w:tr w:rsidR="00901A5A" w:rsidRPr="00D3128C" w14:paraId="31E7D400" w14:textId="77777777" w:rsidTr="00662D40">
        <w:tc>
          <w:tcPr>
            <w:tcW w:w="675" w:type="dxa"/>
          </w:tcPr>
          <w:p w14:paraId="4A0C346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14397F4" w14:textId="01B6CB1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2929567D" w14:textId="5C99642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skiping</w:t>
            </w:r>
          </w:p>
        </w:tc>
      </w:tr>
      <w:tr w:rsidR="00901A5A" w:rsidRPr="00D3128C" w14:paraId="6EDEEFA3" w14:textId="77777777" w:rsidTr="00662D40">
        <w:tc>
          <w:tcPr>
            <w:tcW w:w="675" w:type="dxa"/>
          </w:tcPr>
          <w:p w14:paraId="25BCCEA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4FCD08" w14:textId="03A50F1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2B797DE1" w14:textId="6E4159D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i/>
                <w:spacing w:val="-2"/>
                <w:sz w:val="24"/>
                <w:szCs w:val="24"/>
              </w:rPr>
              <w:t>handstand</w:t>
            </w:r>
          </w:p>
        </w:tc>
      </w:tr>
      <w:tr w:rsidR="00901A5A" w:rsidRPr="00D3128C" w14:paraId="0FF8799A" w14:textId="77777777" w:rsidTr="00662D40">
        <w:tc>
          <w:tcPr>
            <w:tcW w:w="675" w:type="dxa"/>
          </w:tcPr>
          <w:p w14:paraId="799C245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2A2B0A" w14:textId="5C20A7E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4AC202F6" w14:textId="6BD6539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kop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kip</w:t>
            </w:r>
          </w:p>
        </w:tc>
      </w:tr>
      <w:tr w:rsidR="00901A5A" w:rsidRPr="00D3128C" w14:paraId="3F33474C" w14:textId="77777777" w:rsidTr="00662D40">
        <w:tc>
          <w:tcPr>
            <w:tcW w:w="675" w:type="dxa"/>
          </w:tcPr>
          <w:p w14:paraId="4A5DC17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D2E43F" w14:textId="185269D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7A8AF058" w14:textId="2CB2C20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kuda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lompat</w:t>
            </w:r>
          </w:p>
        </w:tc>
      </w:tr>
      <w:tr w:rsidR="00901A5A" w:rsidRPr="00D3128C" w14:paraId="0B2C8865" w14:textId="77777777" w:rsidTr="00662D40">
        <w:tc>
          <w:tcPr>
            <w:tcW w:w="675" w:type="dxa"/>
          </w:tcPr>
          <w:p w14:paraId="2D42F4AB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25</w:t>
            </w:r>
          </w:p>
        </w:tc>
        <w:tc>
          <w:tcPr>
            <w:tcW w:w="8901" w:type="dxa"/>
            <w:gridSpan w:val="2"/>
          </w:tcPr>
          <w:p w14:paraId="30E2E308" w14:textId="60CB7D5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Gerakan lengan pada renang gaya dada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berfungsi untuk ….</w:t>
            </w:r>
          </w:p>
        </w:tc>
      </w:tr>
      <w:tr w:rsidR="00901A5A" w:rsidRPr="00D3128C" w14:paraId="0301DF83" w14:textId="77777777" w:rsidTr="00662D40">
        <w:tc>
          <w:tcPr>
            <w:tcW w:w="675" w:type="dxa"/>
          </w:tcPr>
          <w:p w14:paraId="4679400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9AA610" w14:textId="7994157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BE172E7" w14:textId="5CDF20A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membawa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tubuh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menuju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</w:t>
            </w:r>
            <w:r w:rsidRPr="00B57BFF">
              <w:rPr>
                <w:rFonts w:cstheme="minorHAnsi"/>
                <w:spacing w:val="-1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permukaan</w:t>
            </w:r>
          </w:p>
        </w:tc>
      </w:tr>
      <w:tr w:rsidR="00901A5A" w:rsidRPr="00D3128C" w14:paraId="5C8BE74E" w14:textId="77777777" w:rsidTr="00662D40">
        <w:tc>
          <w:tcPr>
            <w:tcW w:w="675" w:type="dxa"/>
          </w:tcPr>
          <w:p w14:paraId="79E8650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789F7A" w14:textId="76F3D4F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258AE550" w14:textId="033F14E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8"/>
                <w:sz w:val="24"/>
                <w:szCs w:val="24"/>
              </w:rPr>
              <w:t>membelokkan</w:t>
            </w:r>
            <w:r w:rsidRPr="00B57BFF">
              <w:rPr>
                <w:rFonts w:cstheme="minorHAnsi"/>
                <w:spacing w:val="-1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arah</w:t>
            </w:r>
            <w:r w:rsidRPr="00B57BFF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tubuh</w:t>
            </w:r>
            <w:r w:rsidRPr="00B57BFF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saat</w:t>
            </w:r>
            <w:r w:rsidRPr="00B57BFF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8"/>
                <w:sz w:val="24"/>
                <w:szCs w:val="24"/>
              </w:rPr>
              <w:t>berenang</w:t>
            </w:r>
          </w:p>
        </w:tc>
      </w:tr>
      <w:tr w:rsidR="00901A5A" w:rsidRPr="00D3128C" w14:paraId="5AEC7D84" w14:textId="77777777" w:rsidTr="00662D40">
        <w:tc>
          <w:tcPr>
            <w:tcW w:w="675" w:type="dxa"/>
          </w:tcPr>
          <w:p w14:paraId="7E3592D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84F5DCE" w14:textId="26129D4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47CE930F" w14:textId="33290DE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menjaga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lutut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agar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tidak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terbentur</w:t>
            </w:r>
          </w:p>
        </w:tc>
      </w:tr>
      <w:tr w:rsidR="00901A5A" w:rsidRPr="00D3128C" w14:paraId="2C07B076" w14:textId="77777777" w:rsidTr="00662D40">
        <w:tc>
          <w:tcPr>
            <w:tcW w:w="675" w:type="dxa"/>
          </w:tcPr>
          <w:p w14:paraId="3D980D5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D449B06" w14:textId="4906541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1BFBF58C" w14:textId="12D4F10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20"/>
                <w:sz w:val="24"/>
                <w:szCs w:val="24"/>
              </w:rPr>
              <w:t>membelah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15"/>
                <w:sz w:val="24"/>
                <w:szCs w:val="24"/>
              </w:rPr>
              <w:t>air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18"/>
                <w:sz w:val="24"/>
                <w:szCs w:val="24"/>
              </w:rPr>
              <w:t>untuk</w:t>
            </w:r>
            <w:r w:rsidRPr="00B57BFF">
              <w:rPr>
                <w:rFonts w:cstheme="minorHAnsi"/>
                <w:spacing w:val="4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23"/>
                <w:sz w:val="24"/>
                <w:szCs w:val="24"/>
              </w:rPr>
              <w:t xml:space="preserve">mempercepat </w:t>
            </w:r>
            <w:r w:rsidRPr="00B57BFF">
              <w:rPr>
                <w:rFonts w:cstheme="minorHAnsi"/>
                <w:sz w:val="24"/>
                <w:szCs w:val="24"/>
              </w:rPr>
              <w:t>gerakan renang</w:t>
            </w:r>
          </w:p>
        </w:tc>
      </w:tr>
      <w:tr w:rsidR="00901A5A" w:rsidRPr="00D3128C" w14:paraId="3352AC72" w14:textId="77777777" w:rsidTr="00662D40">
        <w:tc>
          <w:tcPr>
            <w:tcW w:w="675" w:type="dxa"/>
          </w:tcPr>
          <w:p w14:paraId="3E0965F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99E9C3" w14:textId="0E2EE73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70A98B52" w14:textId="38681A3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mempercepat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tubuh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masuk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ke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air</w:t>
            </w:r>
          </w:p>
        </w:tc>
      </w:tr>
      <w:tr w:rsidR="00901A5A" w:rsidRPr="00D3128C" w14:paraId="6DC0B0E1" w14:textId="77777777" w:rsidTr="00662D40">
        <w:tc>
          <w:tcPr>
            <w:tcW w:w="675" w:type="dxa"/>
          </w:tcPr>
          <w:p w14:paraId="05AE5B5F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26</w:t>
            </w:r>
          </w:p>
        </w:tc>
        <w:tc>
          <w:tcPr>
            <w:tcW w:w="8901" w:type="dxa"/>
            <w:gridSpan w:val="2"/>
          </w:tcPr>
          <w:p w14:paraId="09250F18" w14:textId="0CC3956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Salah satu kunci penguasaan emosi pada remaja adalah ....</w:t>
            </w:r>
          </w:p>
        </w:tc>
      </w:tr>
      <w:tr w:rsidR="00901A5A" w:rsidRPr="00D3128C" w14:paraId="73233EEE" w14:textId="77777777" w:rsidTr="00662D40">
        <w:tc>
          <w:tcPr>
            <w:tcW w:w="675" w:type="dxa"/>
          </w:tcPr>
          <w:p w14:paraId="144EAB8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9179417" w14:textId="4646E12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089910B9" w14:textId="033EC0C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tanggung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jawab</w:t>
            </w:r>
          </w:p>
        </w:tc>
      </w:tr>
      <w:tr w:rsidR="00901A5A" w:rsidRPr="00D3128C" w14:paraId="69BC7FA3" w14:textId="77777777" w:rsidTr="00662D40">
        <w:tc>
          <w:tcPr>
            <w:tcW w:w="675" w:type="dxa"/>
          </w:tcPr>
          <w:p w14:paraId="2A32135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E1DCDFF" w14:textId="19768BD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3874891A" w14:textId="73DF0F5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sabar</w:t>
            </w:r>
          </w:p>
        </w:tc>
      </w:tr>
      <w:tr w:rsidR="00901A5A" w:rsidRPr="00D3128C" w14:paraId="3724645D" w14:textId="77777777" w:rsidTr="00662D40">
        <w:tc>
          <w:tcPr>
            <w:tcW w:w="675" w:type="dxa"/>
          </w:tcPr>
          <w:p w14:paraId="7F797E3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EBA9F7" w14:textId="4F5B9C5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5E46C87" w14:textId="0888E66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marah</w:t>
            </w:r>
          </w:p>
        </w:tc>
      </w:tr>
      <w:tr w:rsidR="00901A5A" w:rsidRPr="00D3128C" w14:paraId="3A200125" w14:textId="77777777" w:rsidTr="00662D40">
        <w:tc>
          <w:tcPr>
            <w:tcW w:w="675" w:type="dxa"/>
          </w:tcPr>
          <w:p w14:paraId="0A2B1E2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3073E5" w14:textId="06FBFDD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64DAD4BB" w14:textId="0C462E0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berdoa</w:t>
            </w:r>
          </w:p>
        </w:tc>
      </w:tr>
      <w:tr w:rsidR="00901A5A" w:rsidRPr="00D3128C" w14:paraId="7B0E95DC" w14:textId="77777777" w:rsidTr="00662D40">
        <w:tc>
          <w:tcPr>
            <w:tcW w:w="675" w:type="dxa"/>
          </w:tcPr>
          <w:p w14:paraId="78D8C1E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E93B67A" w14:textId="7B614F6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73CC2E06" w14:textId="5F2F585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toleransi</w:t>
            </w:r>
          </w:p>
        </w:tc>
      </w:tr>
      <w:tr w:rsidR="00901A5A" w:rsidRPr="00D3128C" w14:paraId="130D815E" w14:textId="77777777" w:rsidTr="00662D40">
        <w:tc>
          <w:tcPr>
            <w:tcW w:w="675" w:type="dxa"/>
          </w:tcPr>
          <w:p w14:paraId="79981886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27</w:t>
            </w:r>
          </w:p>
        </w:tc>
        <w:tc>
          <w:tcPr>
            <w:tcW w:w="8901" w:type="dxa"/>
            <w:gridSpan w:val="2"/>
          </w:tcPr>
          <w:p w14:paraId="057C77D3" w14:textId="365BDCB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Pergaulan yang tidak terjebak dalam dua kutub yang ekstrem, yakni terlalu sensitif (menutup diri) atau terlalu bebas disebut pergaulan ....</w:t>
            </w:r>
          </w:p>
        </w:tc>
      </w:tr>
      <w:tr w:rsidR="00901A5A" w:rsidRPr="00D3128C" w14:paraId="5E28B8B5" w14:textId="77777777" w:rsidTr="00662D40">
        <w:tc>
          <w:tcPr>
            <w:tcW w:w="675" w:type="dxa"/>
          </w:tcPr>
          <w:p w14:paraId="0828B0F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C19C7F4" w14:textId="7D2E2DC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2418956A" w14:textId="5ADB637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tidak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sehat</w:t>
            </w:r>
          </w:p>
        </w:tc>
      </w:tr>
      <w:tr w:rsidR="00901A5A" w:rsidRPr="00D3128C" w14:paraId="77246FEB" w14:textId="77777777" w:rsidTr="00662D40">
        <w:tc>
          <w:tcPr>
            <w:tcW w:w="675" w:type="dxa"/>
          </w:tcPr>
          <w:p w14:paraId="5B42D03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D3BC838" w14:textId="2D84D62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97CE32F" w14:textId="5C17856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terisolasi</w:t>
            </w:r>
          </w:p>
        </w:tc>
      </w:tr>
      <w:tr w:rsidR="00901A5A" w:rsidRPr="00D3128C" w14:paraId="40458826" w14:textId="77777777" w:rsidTr="00662D40">
        <w:tc>
          <w:tcPr>
            <w:tcW w:w="675" w:type="dxa"/>
          </w:tcPr>
          <w:p w14:paraId="4BE66F2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42EA7B" w14:textId="0D65C35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3C2A5D2E" w14:textId="1402E0C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modern</w:t>
            </w:r>
          </w:p>
        </w:tc>
      </w:tr>
      <w:tr w:rsidR="00901A5A" w:rsidRPr="00D3128C" w14:paraId="37C86EC4" w14:textId="77777777" w:rsidTr="00662D40">
        <w:tc>
          <w:tcPr>
            <w:tcW w:w="675" w:type="dxa"/>
          </w:tcPr>
          <w:p w14:paraId="4684FCD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E562B4" w14:textId="4D7610C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59088AFA" w14:textId="456E7E0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babas</w:t>
            </w:r>
          </w:p>
        </w:tc>
      </w:tr>
      <w:tr w:rsidR="00901A5A" w:rsidRPr="00D3128C" w14:paraId="7A102A7B" w14:textId="77777777" w:rsidTr="00662D40">
        <w:tc>
          <w:tcPr>
            <w:tcW w:w="675" w:type="dxa"/>
          </w:tcPr>
          <w:p w14:paraId="1F4E15C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A6D641" w14:textId="3AE4D2C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4876365B" w14:textId="777774D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sehat</w:t>
            </w:r>
          </w:p>
        </w:tc>
      </w:tr>
      <w:tr w:rsidR="00901A5A" w:rsidRPr="00D3128C" w14:paraId="61489F01" w14:textId="77777777" w:rsidTr="00662D40">
        <w:tc>
          <w:tcPr>
            <w:tcW w:w="675" w:type="dxa"/>
          </w:tcPr>
          <w:p w14:paraId="593AA053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28</w:t>
            </w:r>
          </w:p>
        </w:tc>
        <w:tc>
          <w:tcPr>
            <w:tcW w:w="8901" w:type="dxa"/>
            <w:gridSpan w:val="2"/>
          </w:tcPr>
          <w:p w14:paraId="6F1A5C02" w14:textId="3CCA0D5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Pola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hidup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sehat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tidak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hanya</w:t>
            </w:r>
            <w:r w:rsidRPr="00B57BFF">
              <w:rPr>
                <w:rFonts w:cstheme="minorHAnsi"/>
                <w:spacing w:val="-2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berhubungan dengan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kondisi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tubuh,</w:t>
            </w:r>
            <w:r w:rsidRPr="00B57BFF">
              <w:rPr>
                <w:rFonts w:cstheme="minorHAnsi"/>
                <w:spacing w:val="-2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tetapi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juga</w:t>
            </w:r>
            <w:r w:rsidRPr="00B57BFF">
              <w:rPr>
                <w:rFonts w:cstheme="minorHAnsi"/>
                <w:spacing w:val="-28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dalam</w:t>
            </w:r>
            <w:r w:rsidRPr="00B57BFF">
              <w:rPr>
                <w:rFonts w:cstheme="minorHAnsi"/>
                <w:spacing w:val="-2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....</w:t>
            </w:r>
          </w:p>
        </w:tc>
      </w:tr>
      <w:tr w:rsidR="00901A5A" w:rsidRPr="00D3128C" w14:paraId="41C4459C" w14:textId="77777777" w:rsidTr="00662D40">
        <w:tc>
          <w:tcPr>
            <w:tcW w:w="675" w:type="dxa"/>
          </w:tcPr>
          <w:p w14:paraId="3A08C0F5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CDF3770" w14:textId="2E6E5CC2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1A5ECBFC" w14:textId="416FF55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hubungan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sosial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kepribadian</w:t>
            </w:r>
          </w:p>
        </w:tc>
      </w:tr>
      <w:tr w:rsidR="00901A5A" w:rsidRPr="00D3128C" w14:paraId="79AFD058" w14:textId="77777777" w:rsidTr="00662D40">
        <w:tc>
          <w:tcPr>
            <w:tcW w:w="675" w:type="dxa"/>
          </w:tcPr>
          <w:p w14:paraId="21AF3AF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A756ED7" w14:textId="7F230D7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62A23E4" w14:textId="7EC8CE1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hubungan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sosial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pergaulan</w:t>
            </w:r>
          </w:p>
        </w:tc>
      </w:tr>
      <w:tr w:rsidR="00901A5A" w:rsidRPr="00D3128C" w14:paraId="022357EE" w14:textId="77777777" w:rsidTr="00662D40">
        <w:tc>
          <w:tcPr>
            <w:tcW w:w="675" w:type="dxa"/>
          </w:tcPr>
          <w:p w14:paraId="68D8BD19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DB4F1B" w14:textId="78985C2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4176B5A5" w14:textId="0813CC0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pergaulan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agama</w:t>
            </w:r>
          </w:p>
        </w:tc>
      </w:tr>
      <w:tr w:rsidR="00901A5A" w:rsidRPr="00D3128C" w14:paraId="6D1ECBC5" w14:textId="77777777" w:rsidTr="00662D40">
        <w:tc>
          <w:tcPr>
            <w:tcW w:w="675" w:type="dxa"/>
          </w:tcPr>
          <w:p w14:paraId="20F108E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9EF2550" w14:textId="7A8751F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46776307" w14:textId="345FF1E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kepribadian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agama</w:t>
            </w:r>
          </w:p>
        </w:tc>
      </w:tr>
      <w:tr w:rsidR="00901A5A" w:rsidRPr="00D3128C" w14:paraId="077A2FE3" w14:textId="77777777" w:rsidTr="00662D40">
        <w:tc>
          <w:tcPr>
            <w:tcW w:w="675" w:type="dxa"/>
          </w:tcPr>
          <w:p w14:paraId="517C48A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FC8497" w14:textId="5FD10DB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1D775EBD" w14:textId="72078ED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agama</w:t>
            </w:r>
            <w:r w:rsidRPr="00B57BFF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hubungan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sosial</w:t>
            </w:r>
          </w:p>
        </w:tc>
      </w:tr>
      <w:tr w:rsidR="00901A5A" w:rsidRPr="00D3128C" w14:paraId="0C215C99" w14:textId="77777777" w:rsidTr="00662D40">
        <w:tc>
          <w:tcPr>
            <w:tcW w:w="675" w:type="dxa"/>
          </w:tcPr>
          <w:p w14:paraId="758BC5EB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29</w:t>
            </w:r>
          </w:p>
        </w:tc>
        <w:tc>
          <w:tcPr>
            <w:tcW w:w="8901" w:type="dxa"/>
            <w:gridSpan w:val="2"/>
          </w:tcPr>
          <w:p w14:paraId="27002095" w14:textId="77777777" w:rsidR="00901A5A" w:rsidRPr="00B57BFF" w:rsidRDefault="00901A5A" w:rsidP="00901A5A">
            <w:pPr>
              <w:widowControl w:val="0"/>
              <w:tabs>
                <w:tab w:val="left" w:pos="1204"/>
              </w:tabs>
              <w:autoSpaceDE w:val="0"/>
              <w:autoSpaceDN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Perhatikan</w:t>
            </w:r>
            <w:r w:rsidRPr="00B57BFF">
              <w:rPr>
                <w:rFonts w:cstheme="minorHAnsi"/>
                <w:spacing w:val="-1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perilaku-perilaku</w:t>
            </w:r>
            <w:r w:rsidRPr="00B57BFF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berikut!</w:t>
            </w:r>
          </w:p>
          <w:p w14:paraId="4AEEB072" w14:textId="77777777" w:rsidR="00901A5A" w:rsidRPr="00B57BFF" w:rsidRDefault="00901A5A" w:rsidP="00901A5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34"/>
              <w:ind w:left="675" w:hanging="567"/>
              <w:contextualSpacing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Sering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terlibat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konflik.</w:t>
            </w:r>
          </w:p>
          <w:p w14:paraId="41F3E7B8" w14:textId="77777777" w:rsidR="00901A5A" w:rsidRPr="00B57BFF" w:rsidRDefault="00901A5A" w:rsidP="00901A5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33"/>
              <w:ind w:left="675" w:hanging="567"/>
              <w:contextualSpacing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Memiliki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sifat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malu.</w:t>
            </w:r>
          </w:p>
          <w:p w14:paraId="450D63AC" w14:textId="77777777" w:rsidR="00901A5A" w:rsidRPr="00B57BFF" w:rsidRDefault="00901A5A" w:rsidP="00901A5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33"/>
              <w:ind w:left="675" w:hanging="567"/>
              <w:contextualSpacing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Sopan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dalam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 xml:space="preserve"> bertutur.</w:t>
            </w:r>
          </w:p>
          <w:p w14:paraId="2DB5918E" w14:textId="77777777" w:rsidR="00901A5A" w:rsidRPr="00B57BFF" w:rsidRDefault="00901A5A" w:rsidP="00901A5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33"/>
              <w:ind w:left="675" w:hanging="567"/>
              <w:contextualSpacing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Menunjukkan</w:t>
            </w:r>
            <w:r w:rsidRPr="00B57BFF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eksistensi.</w:t>
            </w:r>
          </w:p>
          <w:p w14:paraId="299DC6C9" w14:textId="77777777" w:rsidR="00901A5A" w:rsidRPr="00B57BFF" w:rsidRDefault="00901A5A" w:rsidP="00901A5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34"/>
              <w:ind w:left="675" w:hanging="567"/>
              <w:contextualSpacing w:val="0"/>
              <w:rPr>
                <w:rFonts w:cstheme="minorHAnsi"/>
                <w:sz w:val="24"/>
                <w:szCs w:val="24"/>
              </w:rPr>
            </w:pPr>
            <w:r w:rsidRPr="00B57BFF">
              <w:rPr>
                <w:rFonts w:cstheme="minorHAnsi"/>
                <w:sz w:val="24"/>
                <w:szCs w:val="24"/>
              </w:rPr>
              <w:t>Rasa</w:t>
            </w:r>
            <w:r w:rsidRPr="00B57BFF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ingin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tahu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yang</w:t>
            </w:r>
            <w:r w:rsidRPr="00B57BFF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besar.</w:t>
            </w:r>
          </w:p>
          <w:p w14:paraId="24DFCA76" w14:textId="77777777" w:rsidR="00901A5A" w:rsidRPr="00B57BFF" w:rsidRDefault="00901A5A" w:rsidP="00901A5A">
            <w:pPr>
              <w:pStyle w:val="BodyText"/>
              <w:spacing w:before="121" w:line="249" w:lineRule="auto"/>
              <w:ind w:left="108" w:right="19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7BFF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>Ciri-</w:t>
            </w:r>
            <w:r w:rsidRPr="00B57BFF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>ciri</w:t>
            </w:r>
            <w:r w:rsidRPr="00B57BFF">
              <w:rPr>
                <w:rFonts w:asciiTheme="minorHAnsi" w:hAnsiTheme="minorHAnsi" w:cstheme="minorHAnsi"/>
                <w:spacing w:val="80"/>
                <w:sz w:val="24"/>
                <w:szCs w:val="24"/>
              </w:rPr>
              <w:t xml:space="preserve"> </w:t>
            </w:r>
            <w:r w:rsidRPr="00B57BFF">
              <w:rPr>
                <w:rFonts w:asciiTheme="minorHAnsi" w:hAnsiTheme="minorHAnsi" w:cstheme="minorHAnsi"/>
                <w:spacing w:val="27"/>
                <w:sz w:val="24"/>
                <w:szCs w:val="24"/>
              </w:rPr>
              <w:t>pergaulan</w:t>
            </w:r>
            <w:r w:rsidRPr="00B57BFF">
              <w:rPr>
                <w:rFonts w:asciiTheme="minorHAnsi" w:hAnsiTheme="minorHAnsi" w:cstheme="minorHAnsi"/>
                <w:spacing w:val="80"/>
                <w:sz w:val="24"/>
                <w:szCs w:val="24"/>
              </w:rPr>
              <w:t xml:space="preserve"> </w:t>
            </w:r>
            <w:r w:rsidRPr="00B57BFF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>yang</w:t>
            </w:r>
            <w:r w:rsidRPr="00B57BFF">
              <w:rPr>
                <w:rFonts w:asciiTheme="minorHAnsi" w:hAnsiTheme="minorHAnsi" w:cstheme="minorHAnsi"/>
                <w:spacing w:val="80"/>
                <w:sz w:val="24"/>
                <w:szCs w:val="24"/>
              </w:rPr>
              <w:t xml:space="preserve"> </w:t>
            </w:r>
            <w:r w:rsidRPr="00B57BFF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>tidak</w:t>
            </w:r>
            <w:r w:rsidRPr="00B57BFF">
              <w:rPr>
                <w:rFonts w:asciiTheme="minorHAnsi" w:hAnsiTheme="minorHAnsi" w:cstheme="minorHAnsi"/>
                <w:spacing w:val="80"/>
                <w:sz w:val="24"/>
                <w:szCs w:val="24"/>
              </w:rPr>
              <w:t xml:space="preserve"> </w:t>
            </w:r>
            <w:r w:rsidRPr="00B57BFF">
              <w:rPr>
                <w:rFonts w:asciiTheme="minorHAnsi" w:hAnsiTheme="minorHAnsi" w:cstheme="minorHAnsi"/>
                <w:spacing w:val="28"/>
                <w:sz w:val="24"/>
                <w:szCs w:val="24"/>
              </w:rPr>
              <w:t xml:space="preserve">sehat </w:t>
            </w:r>
            <w:r w:rsidRPr="00B57BFF">
              <w:rPr>
                <w:rFonts w:asciiTheme="minorHAnsi" w:hAnsiTheme="minorHAnsi" w:cstheme="minorHAnsi"/>
                <w:sz w:val="24"/>
                <w:szCs w:val="24"/>
              </w:rPr>
              <w:t>ditunjukkan oleh nomor ….</w:t>
            </w:r>
          </w:p>
          <w:p w14:paraId="17CC1A80" w14:textId="274F915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56D4333C" w14:textId="77777777" w:rsidTr="00662D40">
        <w:tc>
          <w:tcPr>
            <w:tcW w:w="675" w:type="dxa"/>
          </w:tcPr>
          <w:p w14:paraId="76EA009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269F98" w14:textId="3866E89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06C536CE" w14:textId="3041E10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1),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2),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4)</w:t>
            </w:r>
          </w:p>
        </w:tc>
      </w:tr>
      <w:tr w:rsidR="00901A5A" w:rsidRPr="00D3128C" w14:paraId="1780BF67" w14:textId="77777777" w:rsidTr="00662D40">
        <w:tc>
          <w:tcPr>
            <w:tcW w:w="675" w:type="dxa"/>
          </w:tcPr>
          <w:p w14:paraId="25BE59B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83AD6D" w14:textId="6A63737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60A0E512" w14:textId="0451312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1),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4),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5)</w:t>
            </w:r>
          </w:p>
        </w:tc>
      </w:tr>
      <w:tr w:rsidR="00901A5A" w:rsidRPr="00D3128C" w14:paraId="4437A8DA" w14:textId="77777777" w:rsidTr="00662D40">
        <w:tc>
          <w:tcPr>
            <w:tcW w:w="675" w:type="dxa"/>
          </w:tcPr>
          <w:p w14:paraId="413BA06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860615" w14:textId="39D6D93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5BA42BF8" w14:textId="0256FF9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2),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3),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4)</w:t>
            </w:r>
          </w:p>
        </w:tc>
      </w:tr>
      <w:tr w:rsidR="00901A5A" w:rsidRPr="00D3128C" w14:paraId="7D50F2F7" w14:textId="77777777" w:rsidTr="00662D40">
        <w:tc>
          <w:tcPr>
            <w:tcW w:w="675" w:type="dxa"/>
          </w:tcPr>
          <w:p w14:paraId="26559248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D99AE4" w14:textId="5E985F6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2617E24A" w14:textId="1690F5E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2),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3),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5)</w:t>
            </w:r>
          </w:p>
        </w:tc>
      </w:tr>
      <w:tr w:rsidR="00901A5A" w:rsidRPr="00D3128C" w14:paraId="4F8A38A7" w14:textId="77777777" w:rsidTr="00662D40">
        <w:tc>
          <w:tcPr>
            <w:tcW w:w="675" w:type="dxa"/>
          </w:tcPr>
          <w:p w14:paraId="2585F5E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F366DDD" w14:textId="523720B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062188D0" w14:textId="27F01A3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2),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4),</w:t>
            </w:r>
            <w:r w:rsidRPr="00B57BF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 xml:space="preserve">dan </w:t>
            </w:r>
            <w:r w:rsidRPr="00B57BFF">
              <w:rPr>
                <w:rFonts w:cstheme="minorHAnsi"/>
                <w:spacing w:val="-5"/>
                <w:sz w:val="24"/>
                <w:szCs w:val="24"/>
              </w:rPr>
              <w:t>5)</w:t>
            </w:r>
          </w:p>
        </w:tc>
      </w:tr>
      <w:tr w:rsidR="00901A5A" w:rsidRPr="00D3128C" w14:paraId="106BCD05" w14:textId="77777777" w:rsidTr="00662D40">
        <w:tc>
          <w:tcPr>
            <w:tcW w:w="675" w:type="dxa"/>
          </w:tcPr>
          <w:p w14:paraId="04AC3524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30</w:t>
            </w:r>
          </w:p>
        </w:tc>
        <w:tc>
          <w:tcPr>
            <w:tcW w:w="8901" w:type="dxa"/>
            <w:gridSpan w:val="2"/>
          </w:tcPr>
          <w:p w14:paraId="776247DC" w14:textId="4129F61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Kondisi di mana segala sesuatu berjalan normal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dan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bekerja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sesuai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fungsinya</w:t>
            </w:r>
            <w:r w:rsidRPr="00B57BFF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B57BFF">
              <w:rPr>
                <w:rFonts w:cstheme="minorHAnsi"/>
                <w:sz w:val="24"/>
                <w:szCs w:val="24"/>
              </w:rPr>
              <w:t>serta sebagaimana mestinya disebut ....</w:t>
            </w:r>
          </w:p>
        </w:tc>
      </w:tr>
      <w:tr w:rsidR="00901A5A" w:rsidRPr="00D3128C" w14:paraId="460BD8BC" w14:textId="77777777" w:rsidTr="00662D40">
        <w:tc>
          <w:tcPr>
            <w:tcW w:w="675" w:type="dxa"/>
          </w:tcPr>
          <w:p w14:paraId="12A4E34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5AB0DA70" w14:textId="01D18DF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334" w:type="dxa"/>
          </w:tcPr>
          <w:p w14:paraId="4DB8CFE1" w14:textId="5FEA2CD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sakit</w:t>
            </w:r>
          </w:p>
        </w:tc>
      </w:tr>
      <w:tr w:rsidR="00901A5A" w:rsidRPr="00D3128C" w14:paraId="3F89A5DC" w14:textId="77777777" w:rsidTr="00662D40">
        <w:tc>
          <w:tcPr>
            <w:tcW w:w="675" w:type="dxa"/>
          </w:tcPr>
          <w:p w14:paraId="4F8670A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39C6DAA" w14:textId="35C7647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334" w:type="dxa"/>
          </w:tcPr>
          <w:p w14:paraId="5327F909" w14:textId="3D66D93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pacing w:val="-2"/>
                <w:sz w:val="24"/>
                <w:szCs w:val="24"/>
              </w:rPr>
              <w:t>bebas</w:t>
            </w:r>
          </w:p>
        </w:tc>
      </w:tr>
      <w:tr w:rsidR="00901A5A" w:rsidRPr="00D3128C" w14:paraId="4D00947D" w14:textId="77777777" w:rsidTr="00662D40">
        <w:tc>
          <w:tcPr>
            <w:tcW w:w="675" w:type="dxa"/>
          </w:tcPr>
          <w:p w14:paraId="1EACCFB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6A9CE23" w14:textId="2DA7E999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334" w:type="dxa"/>
          </w:tcPr>
          <w:p w14:paraId="1B55FE11" w14:textId="1DB96B8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 xml:space="preserve">tidak </w:t>
            </w:r>
            <w:r w:rsidRPr="00B57BFF">
              <w:rPr>
                <w:rFonts w:cstheme="minorHAnsi"/>
                <w:spacing w:val="-2"/>
                <w:sz w:val="24"/>
                <w:szCs w:val="24"/>
              </w:rPr>
              <w:t>sehat</w:t>
            </w:r>
          </w:p>
        </w:tc>
      </w:tr>
      <w:tr w:rsidR="00901A5A" w:rsidRPr="00D3128C" w14:paraId="044E3041" w14:textId="77777777" w:rsidTr="00662D40">
        <w:tc>
          <w:tcPr>
            <w:tcW w:w="675" w:type="dxa"/>
          </w:tcPr>
          <w:p w14:paraId="2A4D4FB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F8AE58" w14:textId="6D5EBE7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334" w:type="dxa"/>
          </w:tcPr>
          <w:p w14:paraId="49455802" w14:textId="66BD72F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pergaulan</w:t>
            </w:r>
          </w:p>
        </w:tc>
      </w:tr>
      <w:tr w:rsidR="00901A5A" w:rsidRPr="00D3128C" w14:paraId="614E2528" w14:textId="77777777" w:rsidTr="00662D40">
        <w:tc>
          <w:tcPr>
            <w:tcW w:w="675" w:type="dxa"/>
          </w:tcPr>
          <w:p w14:paraId="469DD3D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D437EB" w14:textId="0CF0F75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334" w:type="dxa"/>
          </w:tcPr>
          <w:p w14:paraId="7B720C48" w14:textId="134E0E51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sehat</w:t>
            </w:r>
          </w:p>
        </w:tc>
      </w:tr>
      <w:tr w:rsidR="00901A5A" w:rsidRPr="00D3128C" w14:paraId="354F7E2F" w14:textId="77777777" w:rsidTr="00662D40">
        <w:tc>
          <w:tcPr>
            <w:tcW w:w="675" w:type="dxa"/>
          </w:tcPr>
          <w:p w14:paraId="0DF46B3E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31</w:t>
            </w:r>
          </w:p>
        </w:tc>
        <w:tc>
          <w:tcPr>
            <w:tcW w:w="8901" w:type="dxa"/>
            <w:gridSpan w:val="2"/>
            <w:vAlign w:val="bottom"/>
          </w:tcPr>
          <w:p w14:paraId="7201420A" w14:textId="70D5E20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Disebut apakah hal yang berkaitan dengan kejahatan yang dapat dihukum menurut undang-undang</w:t>
            </w:r>
          </w:p>
        </w:tc>
      </w:tr>
      <w:tr w:rsidR="00901A5A" w:rsidRPr="00D3128C" w14:paraId="59B8FC16" w14:textId="77777777" w:rsidTr="00662D40">
        <w:tc>
          <w:tcPr>
            <w:tcW w:w="675" w:type="dxa"/>
          </w:tcPr>
          <w:p w14:paraId="45A890F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ECF116D" w14:textId="4086DD7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18DC626F" w14:textId="6AD3275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</w:t>
            </w:r>
          </w:p>
        </w:tc>
      </w:tr>
      <w:tr w:rsidR="00901A5A" w:rsidRPr="00D3128C" w14:paraId="1FF58894" w14:textId="77777777" w:rsidTr="00662D40">
        <w:tc>
          <w:tcPr>
            <w:tcW w:w="675" w:type="dxa"/>
          </w:tcPr>
          <w:p w14:paraId="28ABC7F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12203E6" w14:textId="39D2C0FD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70FC73DB" w14:textId="10EB9C2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35C31379" w14:textId="77777777" w:rsidTr="00662D40">
        <w:tc>
          <w:tcPr>
            <w:tcW w:w="675" w:type="dxa"/>
          </w:tcPr>
          <w:p w14:paraId="29855E8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C87FC77" w14:textId="423E400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7ED4D81" w14:textId="6542798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3C7DFF2C" w14:textId="77777777" w:rsidTr="00662D40">
        <w:tc>
          <w:tcPr>
            <w:tcW w:w="675" w:type="dxa"/>
          </w:tcPr>
          <w:p w14:paraId="17CED8F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66EEB8" w14:textId="1E1D32C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8E10B5F" w14:textId="692A7D7E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5C21EDF3" w14:textId="77777777" w:rsidTr="00662D40">
        <w:tc>
          <w:tcPr>
            <w:tcW w:w="675" w:type="dxa"/>
          </w:tcPr>
          <w:p w14:paraId="48B315A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95252E7" w14:textId="4ADD627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6433A58" w14:textId="6131B44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023A6DDF" w14:textId="77777777" w:rsidTr="00662D40">
        <w:tc>
          <w:tcPr>
            <w:tcW w:w="675" w:type="dxa"/>
          </w:tcPr>
          <w:p w14:paraId="1CB27505" w14:textId="77777777" w:rsidR="00901A5A" w:rsidRPr="00933C65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sz w:val="28"/>
                <w:szCs w:val="28"/>
                <w:lang w:val="id-ID"/>
              </w:rPr>
              <w:t>32</w:t>
            </w:r>
          </w:p>
        </w:tc>
        <w:tc>
          <w:tcPr>
            <w:tcW w:w="8901" w:type="dxa"/>
            <w:gridSpan w:val="2"/>
            <w:vAlign w:val="bottom"/>
          </w:tcPr>
          <w:p w14:paraId="05BEC28E" w14:textId="19326A6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Gerakan yang dimulai saat telapak tangan dan lengan membuka ke sampung untuk melakukan dayungan, disebut Gerakan</w:t>
            </w:r>
          </w:p>
        </w:tc>
      </w:tr>
      <w:tr w:rsidR="00901A5A" w:rsidRPr="00D3128C" w14:paraId="284905A3" w14:textId="77777777" w:rsidTr="00662D40">
        <w:tc>
          <w:tcPr>
            <w:tcW w:w="675" w:type="dxa"/>
          </w:tcPr>
          <w:p w14:paraId="1695C4E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AAF90F0" w14:textId="6EB95E9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C580874" w14:textId="68F7D3F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</w:t>
            </w:r>
          </w:p>
        </w:tc>
      </w:tr>
      <w:tr w:rsidR="00901A5A" w:rsidRPr="00D3128C" w14:paraId="79EFF32B" w14:textId="77777777" w:rsidTr="00662D40">
        <w:tc>
          <w:tcPr>
            <w:tcW w:w="675" w:type="dxa"/>
          </w:tcPr>
          <w:p w14:paraId="1469FA3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0B1963B" w14:textId="4A4E08D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77DD2561" w14:textId="586F8BAB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4B90AB74" w14:textId="77777777" w:rsidTr="00662D40">
        <w:tc>
          <w:tcPr>
            <w:tcW w:w="675" w:type="dxa"/>
          </w:tcPr>
          <w:p w14:paraId="0550BF6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5CC3D06" w14:textId="1DB454D8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74DB7CB" w14:textId="2EB62BA0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2F90A51A" w14:textId="77777777" w:rsidTr="00662D40">
        <w:tc>
          <w:tcPr>
            <w:tcW w:w="675" w:type="dxa"/>
          </w:tcPr>
          <w:p w14:paraId="080E70A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D03DB7B" w14:textId="5019E3C3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807D55A" w14:textId="2A27B36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5E634FC5" w14:textId="77777777" w:rsidTr="00662D40">
        <w:tc>
          <w:tcPr>
            <w:tcW w:w="675" w:type="dxa"/>
          </w:tcPr>
          <w:p w14:paraId="5B1AB44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A820B57" w14:textId="14B55904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59F9C765" w14:textId="0C4380EA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5E372576" w14:textId="77777777" w:rsidTr="00662D40">
        <w:tc>
          <w:tcPr>
            <w:tcW w:w="675" w:type="dxa"/>
          </w:tcPr>
          <w:p w14:paraId="18331261" w14:textId="4C92D24F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8901" w:type="dxa"/>
            <w:gridSpan w:val="2"/>
          </w:tcPr>
          <w:p w14:paraId="22638021" w14:textId="3D5EB245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Pelaksanaan lompat guling depan pada kuda lompat diawali dengan….</w:t>
            </w:r>
          </w:p>
        </w:tc>
      </w:tr>
      <w:tr w:rsidR="00901A5A" w:rsidRPr="00D3128C" w14:paraId="21A747C9" w14:textId="77777777" w:rsidTr="00662D40">
        <w:tc>
          <w:tcPr>
            <w:tcW w:w="675" w:type="dxa"/>
          </w:tcPr>
          <w:p w14:paraId="787960DD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85F92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25B4BC44" w14:textId="02C8A9E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</w:t>
            </w:r>
          </w:p>
        </w:tc>
      </w:tr>
      <w:tr w:rsidR="00901A5A" w:rsidRPr="00D3128C" w14:paraId="05D1F9D5" w14:textId="77777777" w:rsidTr="00662D40">
        <w:tc>
          <w:tcPr>
            <w:tcW w:w="675" w:type="dxa"/>
          </w:tcPr>
          <w:p w14:paraId="72DE277C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F9DAB1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6EBA8D7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06952BDD" w14:textId="77777777" w:rsidTr="00662D40">
        <w:tc>
          <w:tcPr>
            <w:tcW w:w="675" w:type="dxa"/>
          </w:tcPr>
          <w:p w14:paraId="333965EC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07D65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13B7A081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2A8CE8B6" w14:textId="77777777" w:rsidTr="00662D40">
        <w:tc>
          <w:tcPr>
            <w:tcW w:w="675" w:type="dxa"/>
          </w:tcPr>
          <w:p w14:paraId="193CC912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FA7A4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6332AFBE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5434CDED" w14:textId="77777777" w:rsidTr="00662D40">
        <w:tc>
          <w:tcPr>
            <w:tcW w:w="675" w:type="dxa"/>
          </w:tcPr>
          <w:p w14:paraId="6BDABB17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414846C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CD14AF2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7954F80F" w14:textId="77777777" w:rsidTr="00662D40">
        <w:tc>
          <w:tcPr>
            <w:tcW w:w="675" w:type="dxa"/>
          </w:tcPr>
          <w:p w14:paraId="6BAD6E6A" w14:textId="387CA324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8901" w:type="dxa"/>
            <w:gridSpan w:val="2"/>
          </w:tcPr>
          <w:p w14:paraId="623DD659" w14:textId="0686506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Dalam lompat jauh Dimana Atlet melompat dengan satu kaki pada sudut optimal (sekitar 20-30 derajat), disebut proses</w:t>
            </w:r>
          </w:p>
        </w:tc>
      </w:tr>
      <w:tr w:rsidR="00901A5A" w:rsidRPr="00D3128C" w14:paraId="049FF2A8" w14:textId="77777777" w:rsidTr="00662D40">
        <w:tc>
          <w:tcPr>
            <w:tcW w:w="675" w:type="dxa"/>
          </w:tcPr>
          <w:p w14:paraId="5772CDAB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6A48FAC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CC88B98" w14:textId="536085E6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______</w:t>
            </w:r>
          </w:p>
        </w:tc>
      </w:tr>
      <w:tr w:rsidR="00901A5A" w:rsidRPr="00D3128C" w14:paraId="645C184F" w14:textId="77777777" w:rsidTr="00662D40">
        <w:tc>
          <w:tcPr>
            <w:tcW w:w="675" w:type="dxa"/>
          </w:tcPr>
          <w:p w14:paraId="1496B256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44459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7A2E7C1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24BA8680" w14:textId="77777777" w:rsidTr="00662D40">
        <w:tc>
          <w:tcPr>
            <w:tcW w:w="675" w:type="dxa"/>
          </w:tcPr>
          <w:p w14:paraId="04DCCBD4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8446C7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5E9C1410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22B12E43" w14:textId="77777777" w:rsidTr="00662D40">
        <w:tc>
          <w:tcPr>
            <w:tcW w:w="675" w:type="dxa"/>
          </w:tcPr>
          <w:p w14:paraId="13D1F310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866690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0BD9196D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60E997F5" w14:textId="77777777" w:rsidTr="00662D40">
        <w:tc>
          <w:tcPr>
            <w:tcW w:w="675" w:type="dxa"/>
          </w:tcPr>
          <w:p w14:paraId="54523273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706640F6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1DD71FBF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72306CE6" w14:textId="77777777" w:rsidTr="00662D40">
        <w:tc>
          <w:tcPr>
            <w:tcW w:w="675" w:type="dxa"/>
          </w:tcPr>
          <w:p w14:paraId="560E0153" w14:textId="0012AAFD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8901" w:type="dxa"/>
            <w:gridSpan w:val="2"/>
          </w:tcPr>
          <w:p w14:paraId="5DC88F5B" w14:textId="49E2C4B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57BFF">
              <w:rPr>
                <w:rFonts w:cstheme="minorHAnsi"/>
                <w:sz w:val="24"/>
                <w:szCs w:val="24"/>
              </w:rPr>
              <w:t>Dalam Bola voli Pemain defensif yang tidak boleh menyerang, bertugas menerima servis dan mengatur pertahanan, disebut…</w:t>
            </w:r>
          </w:p>
        </w:tc>
      </w:tr>
      <w:tr w:rsidR="00901A5A" w:rsidRPr="00D3128C" w14:paraId="55B80BF7" w14:textId="77777777" w:rsidTr="00662D40">
        <w:tc>
          <w:tcPr>
            <w:tcW w:w="675" w:type="dxa"/>
          </w:tcPr>
          <w:p w14:paraId="6C05A6BA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DA1E44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5DC7D15F" w14:textId="2769009C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</w:t>
            </w:r>
          </w:p>
        </w:tc>
      </w:tr>
      <w:tr w:rsidR="00901A5A" w:rsidRPr="00D3128C" w14:paraId="56043CFC" w14:textId="77777777" w:rsidTr="00662D40">
        <w:tc>
          <w:tcPr>
            <w:tcW w:w="675" w:type="dxa"/>
          </w:tcPr>
          <w:p w14:paraId="1B9E21C8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C82BAAB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5E3FF0C2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1D6992FD" w14:textId="77777777" w:rsidTr="00662D40">
        <w:tc>
          <w:tcPr>
            <w:tcW w:w="675" w:type="dxa"/>
          </w:tcPr>
          <w:p w14:paraId="15A5B0A8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076E50A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3C3D7977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783355FC" w14:textId="77777777" w:rsidTr="00662D40">
        <w:tc>
          <w:tcPr>
            <w:tcW w:w="675" w:type="dxa"/>
          </w:tcPr>
          <w:p w14:paraId="78998F34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617C4C3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48E444E1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1A5A" w:rsidRPr="00D3128C" w14:paraId="056CBF9E" w14:textId="77777777" w:rsidTr="00662D40">
        <w:tc>
          <w:tcPr>
            <w:tcW w:w="675" w:type="dxa"/>
          </w:tcPr>
          <w:p w14:paraId="598D503A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1D4B9BBC" w14:textId="77777777" w:rsidR="00901A5A" w:rsidRPr="00D3128C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34" w:type="dxa"/>
          </w:tcPr>
          <w:p w14:paraId="78A24CE4" w14:textId="77777777" w:rsidR="00901A5A" w:rsidRDefault="00901A5A" w:rsidP="00901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bookmarkEnd w:id="0"/>
    </w:tbl>
    <w:p w14:paraId="7AFD3ED6" w14:textId="77777777" w:rsidR="006B62EE" w:rsidRDefault="006B62EE"/>
    <w:p w14:paraId="649678F1" w14:textId="47FCCAF9" w:rsidR="008D0700" w:rsidRDefault="008D0700"/>
    <w:sectPr w:rsidR="008D07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706C"/>
    <w:multiLevelType w:val="hybridMultilevel"/>
    <w:tmpl w:val="3B463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3044"/>
    <w:multiLevelType w:val="hybridMultilevel"/>
    <w:tmpl w:val="52CE31A2"/>
    <w:lvl w:ilvl="0" w:tplc="552E51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454E"/>
    <w:multiLevelType w:val="hybridMultilevel"/>
    <w:tmpl w:val="1ECC0396"/>
    <w:lvl w:ilvl="0" w:tplc="FCACFB0A">
      <w:start w:val="1"/>
      <w:numFmt w:val="decimal"/>
      <w:lvlText w:val="%1)"/>
      <w:lvlJc w:val="left"/>
      <w:pPr>
        <w:ind w:left="1785" w:hanging="5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872E40E">
      <w:start w:val="1"/>
      <w:numFmt w:val="lowerLetter"/>
      <w:lvlText w:val="%2."/>
      <w:lvlJc w:val="left"/>
      <w:pPr>
        <w:ind w:left="1785" w:hanging="5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id" w:eastAsia="en-US" w:bidi="ar-SA"/>
      </w:rPr>
    </w:lvl>
    <w:lvl w:ilvl="2" w:tplc="6C14C1B2">
      <w:numFmt w:val="bullet"/>
      <w:lvlText w:val="•"/>
      <w:lvlJc w:val="left"/>
      <w:pPr>
        <w:ind w:left="3209" w:hanging="568"/>
      </w:pPr>
      <w:rPr>
        <w:rFonts w:hint="default"/>
        <w:lang w:val="id" w:eastAsia="en-US" w:bidi="ar-SA"/>
      </w:rPr>
    </w:lvl>
    <w:lvl w:ilvl="3" w:tplc="612C6A0A">
      <w:numFmt w:val="bullet"/>
      <w:lvlText w:val="•"/>
      <w:lvlJc w:val="left"/>
      <w:pPr>
        <w:ind w:left="3924" w:hanging="568"/>
      </w:pPr>
      <w:rPr>
        <w:rFonts w:hint="default"/>
        <w:lang w:val="id" w:eastAsia="en-US" w:bidi="ar-SA"/>
      </w:rPr>
    </w:lvl>
    <w:lvl w:ilvl="4" w:tplc="7C2E5300">
      <w:numFmt w:val="bullet"/>
      <w:lvlText w:val="•"/>
      <w:lvlJc w:val="left"/>
      <w:pPr>
        <w:ind w:left="4639" w:hanging="568"/>
      </w:pPr>
      <w:rPr>
        <w:rFonts w:hint="default"/>
        <w:lang w:val="id" w:eastAsia="en-US" w:bidi="ar-SA"/>
      </w:rPr>
    </w:lvl>
    <w:lvl w:ilvl="5" w:tplc="AD8ECF64">
      <w:numFmt w:val="bullet"/>
      <w:lvlText w:val="•"/>
      <w:lvlJc w:val="left"/>
      <w:pPr>
        <w:ind w:left="5354" w:hanging="568"/>
      </w:pPr>
      <w:rPr>
        <w:rFonts w:hint="default"/>
        <w:lang w:val="id" w:eastAsia="en-US" w:bidi="ar-SA"/>
      </w:rPr>
    </w:lvl>
    <w:lvl w:ilvl="6" w:tplc="C33A3AD8">
      <w:numFmt w:val="bullet"/>
      <w:lvlText w:val="•"/>
      <w:lvlJc w:val="left"/>
      <w:pPr>
        <w:ind w:left="6069" w:hanging="568"/>
      </w:pPr>
      <w:rPr>
        <w:rFonts w:hint="default"/>
        <w:lang w:val="id" w:eastAsia="en-US" w:bidi="ar-SA"/>
      </w:rPr>
    </w:lvl>
    <w:lvl w:ilvl="7" w:tplc="EA58C0AA">
      <w:numFmt w:val="bullet"/>
      <w:lvlText w:val="•"/>
      <w:lvlJc w:val="left"/>
      <w:pPr>
        <w:ind w:left="6783" w:hanging="568"/>
      </w:pPr>
      <w:rPr>
        <w:rFonts w:hint="default"/>
        <w:lang w:val="id" w:eastAsia="en-US" w:bidi="ar-SA"/>
      </w:rPr>
    </w:lvl>
    <w:lvl w:ilvl="8" w:tplc="F4FE3D54">
      <w:numFmt w:val="bullet"/>
      <w:lvlText w:val="•"/>
      <w:lvlJc w:val="left"/>
      <w:pPr>
        <w:ind w:left="7498" w:hanging="56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243EAF"/>
    <w:rsid w:val="000043D4"/>
    <w:rsid w:val="000107E7"/>
    <w:rsid w:val="000218BA"/>
    <w:rsid w:val="00023C74"/>
    <w:rsid w:val="00025EE2"/>
    <w:rsid w:val="00027263"/>
    <w:rsid w:val="00044307"/>
    <w:rsid w:val="000532D7"/>
    <w:rsid w:val="00056628"/>
    <w:rsid w:val="00065338"/>
    <w:rsid w:val="000669F8"/>
    <w:rsid w:val="00097252"/>
    <w:rsid w:val="000A4FDD"/>
    <w:rsid w:val="000B5203"/>
    <w:rsid w:val="000C03E6"/>
    <w:rsid w:val="000C292B"/>
    <w:rsid w:val="000C5BB8"/>
    <w:rsid w:val="000E4110"/>
    <w:rsid w:val="0010590F"/>
    <w:rsid w:val="001070A5"/>
    <w:rsid w:val="00111DDA"/>
    <w:rsid w:val="001244CF"/>
    <w:rsid w:val="001267E4"/>
    <w:rsid w:val="00143DC4"/>
    <w:rsid w:val="00156C72"/>
    <w:rsid w:val="00164A23"/>
    <w:rsid w:val="00171D16"/>
    <w:rsid w:val="00181F6C"/>
    <w:rsid w:val="00191477"/>
    <w:rsid w:val="001966C4"/>
    <w:rsid w:val="001A04A1"/>
    <w:rsid w:val="001A1DDD"/>
    <w:rsid w:val="001A26DE"/>
    <w:rsid w:val="001B5F8F"/>
    <w:rsid w:val="001B607C"/>
    <w:rsid w:val="001D4E4F"/>
    <w:rsid w:val="001D66DD"/>
    <w:rsid w:val="001F59CA"/>
    <w:rsid w:val="002046CA"/>
    <w:rsid w:val="00205BA5"/>
    <w:rsid w:val="002169BB"/>
    <w:rsid w:val="00217260"/>
    <w:rsid w:val="00223CAD"/>
    <w:rsid w:val="00234BAE"/>
    <w:rsid w:val="0023566F"/>
    <w:rsid w:val="00243EAF"/>
    <w:rsid w:val="0026167F"/>
    <w:rsid w:val="00262B5A"/>
    <w:rsid w:val="002878CC"/>
    <w:rsid w:val="002B68EE"/>
    <w:rsid w:val="002B6BD6"/>
    <w:rsid w:val="002D415B"/>
    <w:rsid w:val="002E5331"/>
    <w:rsid w:val="00301ACD"/>
    <w:rsid w:val="00302DD9"/>
    <w:rsid w:val="003100D8"/>
    <w:rsid w:val="00312086"/>
    <w:rsid w:val="00320B87"/>
    <w:rsid w:val="00322EC4"/>
    <w:rsid w:val="00323FDE"/>
    <w:rsid w:val="00326007"/>
    <w:rsid w:val="00326B4E"/>
    <w:rsid w:val="00347604"/>
    <w:rsid w:val="00352756"/>
    <w:rsid w:val="00377F2C"/>
    <w:rsid w:val="00382545"/>
    <w:rsid w:val="00391EF4"/>
    <w:rsid w:val="003D1985"/>
    <w:rsid w:val="003E3E26"/>
    <w:rsid w:val="003F019E"/>
    <w:rsid w:val="003F2741"/>
    <w:rsid w:val="003F3D8A"/>
    <w:rsid w:val="003F788E"/>
    <w:rsid w:val="00410D71"/>
    <w:rsid w:val="00415751"/>
    <w:rsid w:val="0041714A"/>
    <w:rsid w:val="0043211B"/>
    <w:rsid w:val="00467A48"/>
    <w:rsid w:val="004730D5"/>
    <w:rsid w:val="0048743F"/>
    <w:rsid w:val="00497B30"/>
    <w:rsid w:val="004B0C20"/>
    <w:rsid w:val="004B0E2A"/>
    <w:rsid w:val="004B7C31"/>
    <w:rsid w:val="004C213A"/>
    <w:rsid w:val="004C5085"/>
    <w:rsid w:val="004C5889"/>
    <w:rsid w:val="004C7D0E"/>
    <w:rsid w:val="004D5CE4"/>
    <w:rsid w:val="004D5FA7"/>
    <w:rsid w:val="004E1691"/>
    <w:rsid w:val="004E2DE6"/>
    <w:rsid w:val="004F0010"/>
    <w:rsid w:val="004F2DF0"/>
    <w:rsid w:val="005007E3"/>
    <w:rsid w:val="00507E2C"/>
    <w:rsid w:val="005128BD"/>
    <w:rsid w:val="00516997"/>
    <w:rsid w:val="00525A20"/>
    <w:rsid w:val="005331E4"/>
    <w:rsid w:val="005368A8"/>
    <w:rsid w:val="00552F2F"/>
    <w:rsid w:val="005545F9"/>
    <w:rsid w:val="00574285"/>
    <w:rsid w:val="005A79B7"/>
    <w:rsid w:val="005B10FD"/>
    <w:rsid w:val="005B26CF"/>
    <w:rsid w:val="005B3E71"/>
    <w:rsid w:val="005B77FA"/>
    <w:rsid w:val="005D3903"/>
    <w:rsid w:val="005D3D4F"/>
    <w:rsid w:val="005D4551"/>
    <w:rsid w:val="005D45A0"/>
    <w:rsid w:val="005E11FA"/>
    <w:rsid w:val="005E209D"/>
    <w:rsid w:val="00606491"/>
    <w:rsid w:val="00614327"/>
    <w:rsid w:val="00617101"/>
    <w:rsid w:val="00623085"/>
    <w:rsid w:val="00624EE2"/>
    <w:rsid w:val="00625217"/>
    <w:rsid w:val="00633106"/>
    <w:rsid w:val="00636534"/>
    <w:rsid w:val="006377F2"/>
    <w:rsid w:val="00661420"/>
    <w:rsid w:val="00662D40"/>
    <w:rsid w:val="00673786"/>
    <w:rsid w:val="006911E9"/>
    <w:rsid w:val="006A0DF1"/>
    <w:rsid w:val="006A3547"/>
    <w:rsid w:val="006B3590"/>
    <w:rsid w:val="006B62EE"/>
    <w:rsid w:val="006C27F9"/>
    <w:rsid w:val="006C3665"/>
    <w:rsid w:val="006C4653"/>
    <w:rsid w:val="006C630C"/>
    <w:rsid w:val="006C7A7D"/>
    <w:rsid w:val="006D2270"/>
    <w:rsid w:val="006E7854"/>
    <w:rsid w:val="006F7C12"/>
    <w:rsid w:val="0070656A"/>
    <w:rsid w:val="00711021"/>
    <w:rsid w:val="00714A3C"/>
    <w:rsid w:val="0071581D"/>
    <w:rsid w:val="0072421D"/>
    <w:rsid w:val="007247AB"/>
    <w:rsid w:val="00734B52"/>
    <w:rsid w:val="0073738D"/>
    <w:rsid w:val="0074177C"/>
    <w:rsid w:val="007506DC"/>
    <w:rsid w:val="00753287"/>
    <w:rsid w:val="00757DA1"/>
    <w:rsid w:val="00761AF3"/>
    <w:rsid w:val="00770CEC"/>
    <w:rsid w:val="00777DA2"/>
    <w:rsid w:val="007C2E25"/>
    <w:rsid w:val="007D1FD1"/>
    <w:rsid w:val="007D4B41"/>
    <w:rsid w:val="007E5C09"/>
    <w:rsid w:val="008037CB"/>
    <w:rsid w:val="00807DEC"/>
    <w:rsid w:val="008124EE"/>
    <w:rsid w:val="008148E9"/>
    <w:rsid w:val="00820F5B"/>
    <w:rsid w:val="00864771"/>
    <w:rsid w:val="00867867"/>
    <w:rsid w:val="008745B4"/>
    <w:rsid w:val="00892C13"/>
    <w:rsid w:val="008D0700"/>
    <w:rsid w:val="00900943"/>
    <w:rsid w:val="00901A5A"/>
    <w:rsid w:val="0091431C"/>
    <w:rsid w:val="00925701"/>
    <w:rsid w:val="00932971"/>
    <w:rsid w:val="00944E66"/>
    <w:rsid w:val="00950711"/>
    <w:rsid w:val="00953EFC"/>
    <w:rsid w:val="0097008A"/>
    <w:rsid w:val="00970545"/>
    <w:rsid w:val="00972041"/>
    <w:rsid w:val="00972D1E"/>
    <w:rsid w:val="00980A8B"/>
    <w:rsid w:val="00981877"/>
    <w:rsid w:val="00983C74"/>
    <w:rsid w:val="009A19B8"/>
    <w:rsid w:val="009A2212"/>
    <w:rsid w:val="009B42F5"/>
    <w:rsid w:val="009B7657"/>
    <w:rsid w:val="009C0BBA"/>
    <w:rsid w:val="009D4D35"/>
    <w:rsid w:val="009D777A"/>
    <w:rsid w:val="009E1115"/>
    <w:rsid w:val="009E46FC"/>
    <w:rsid w:val="009F127C"/>
    <w:rsid w:val="009F2C32"/>
    <w:rsid w:val="00A01BB8"/>
    <w:rsid w:val="00A12567"/>
    <w:rsid w:val="00A130D2"/>
    <w:rsid w:val="00A24048"/>
    <w:rsid w:val="00A26018"/>
    <w:rsid w:val="00A30C88"/>
    <w:rsid w:val="00A34298"/>
    <w:rsid w:val="00A37DB1"/>
    <w:rsid w:val="00A406D5"/>
    <w:rsid w:val="00A4126B"/>
    <w:rsid w:val="00A465BD"/>
    <w:rsid w:val="00A47F6B"/>
    <w:rsid w:val="00A669E2"/>
    <w:rsid w:val="00A82B97"/>
    <w:rsid w:val="00A86BD5"/>
    <w:rsid w:val="00A939B0"/>
    <w:rsid w:val="00AB0354"/>
    <w:rsid w:val="00AB3144"/>
    <w:rsid w:val="00AB5A8D"/>
    <w:rsid w:val="00AB700E"/>
    <w:rsid w:val="00AC3F91"/>
    <w:rsid w:val="00AC6935"/>
    <w:rsid w:val="00AD2E06"/>
    <w:rsid w:val="00AE6A0E"/>
    <w:rsid w:val="00B04666"/>
    <w:rsid w:val="00B11676"/>
    <w:rsid w:val="00B1633B"/>
    <w:rsid w:val="00B273A5"/>
    <w:rsid w:val="00B30CF7"/>
    <w:rsid w:val="00B3538E"/>
    <w:rsid w:val="00B53D82"/>
    <w:rsid w:val="00B70EF6"/>
    <w:rsid w:val="00B905B2"/>
    <w:rsid w:val="00B9068A"/>
    <w:rsid w:val="00BA34B1"/>
    <w:rsid w:val="00BB3EB9"/>
    <w:rsid w:val="00BC11BF"/>
    <w:rsid w:val="00BC2E3B"/>
    <w:rsid w:val="00BC4126"/>
    <w:rsid w:val="00BD62F9"/>
    <w:rsid w:val="00BD66AD"/>
    <w:rsid w:val="00BE2CEE"/>
    <w:rsid w:val="00BE6451"/>
    <w:rsid w:val="00BE68BF"/>
    <w:rsid w:val="00BE6B30"/>
    <w:rsid w:val="00BE7ECB"/>
    <w:rsid w:val="00BF51FB"/>
    <w:rsid w:val="00C11935"/>
    <w:rsid w:val="00C17EBB"/>
    <w:rsid w:val="00C17F1B"/>
    <w:rsid w:val="00C33384"/>
    <w:rsid w:val="00C34E8B"/>
    <w:rsid w:val="00C40837"/>
    <w:rsid w:val="00C4384A"/>
    <w:rsid w:val="00C43B28"/>
    <w:rsid w:val="00C51437"/>
    <w:rsid w:val="00C542FF"/>
    <w:rsid w:val="00C54AE6"/>
    <w:rsid w:val="00C56237"/>
    <w:rsid w:val="00CA2D4B"/>
    <w:rsid w:val="00CA40D4"/>
    <w:rsid w:val="00CA4478"/>
    <w:rsid w:val="00CB34D7"/>
    <w:rsid w:val="00CC3FA6"/>
    <w:rsid w:val="00CE3C48"/>
    <w:rsid w:val="00CE4699"/>
    <w:rsid w:val="00CE7C94"/>
    <w:rsid w:val="00D111BC"/>
    <w:rsid w:val="00D11229"/>
    <w:rsid w:val="00D1325C"/>
    <w:rsid w:val="00D30D11"/>
    <w:rsid w:val="00D44033"/>
    <w:rsid w:val="00D6033F"/>
    <w:rsid w:val="00D64C1F"/>
    <w:rsid w:val="00D64DD4"/>
    <w:rsid w:val="00D64E86"/>
    <w:rsid w:val="00D82FF0"/>
    <w:rsid w:val="00D85037"/>
    <w:rsid w:val="00DA3C67"/>
    <w:rsid w:val="00DC1E55"/>
    <w:rsid w:val="00DC2030"/>
    <w:rsid w:val="00DC2FB8"/>
    <w:rsid w:val="00DC64C7"/>
    <w:rsid w:val="00DD79F8"/>
    <w:rsid w:val="00DE0799"/>
    <w:rsid w:val="00DF0EB8"/>
    <w:rsid w:val="00E134EB"/>
    <w:rsid w:val="00E1710E"/>
    <w:rsid w:val="00E26AA1"/>
    <w:rsid w:val="00E31673"/>
    <w:rsid w:val="00E40B4E"/>
    <w:rsid w:val="00E548FD"/>
    <w:rsid w:val="00E678D4"/>
    <w:rsid w:val="00E71425"/>
    <w:rsid w:val="00E72079"/>
    <w:rsid w:val="00E80DD7"/>
    <w:rsid w:val="00E954DD"/>
    <w:rsid w:val="00EC034F"/>
    <w:rsid w:val="00EE00FA"/>
    <w:rsid w:val="00EE53D9"/>
    <w:rsid w:val="00EE5799"/>
    <w:rsid w:val="00EF51BC"/>
    <w:rsid w:val="00F008F9"/>
    <w:rsid w:val="00F2387C"/>
    <w:rsid w:val="00F373CD"/>
    <w:rsid w:val="00F37F33"/>
    <w:rsid w:val="00F41F63"/>
    <w:rsid w:val="00F54C81"/>
    <w:rsid w:val="00F629AE"/>
    <w:rsid w:val="00F66C66"/>
    <w:rsid w:val="00F74F32"/>
    <w:rsid w:val="00F932EF"/>
    <w:rsid w:val="00F93BF4"/>
    <w:rsid w:val="00FA28C3"/>
    <w:rsid w:val="00FA5FCF"/>
    <w:rsid w:val="00FA7A4A"/>
    <w:rsid w:val="00FB4AF5"/>
    <w:rsid w:val="00FC11B6"/>
    <w:rsid w:val="00FD0ECA"/>
    <w:rsid w:val="00FD35DD"/>
    <w:rsid w:val="00FD424A"/>
    <w:rsid w:val="00FE57F8"/>
    <w:rsid w:val="00FE664C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1452"/>
  <w15:docId w15:val="{E85A2184-839F-45C4-81F5-5FA470E2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1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243E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C2E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132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4B0E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0E2A"/>
  </w:style>
  <w:style w:type="paragraph" w:styleId="Footer">
    <w:name w:val="footer"/>
    <w:basedOn w:val="Normal"/>
    <w:link w:val="FooterChar"/>
    <w:uiPriority w:val="99"/>
    <w:semiHidden/>
    <w:rsid w:val="004B0E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E2A"/>
  </w:style>
  <w:style w:type="paragraph" w:styleId="BodyText">
    <w:name w:val="Body Text"/>
    <w:basedOn w:val="Normal"/>
    <w:link w:val="BodyTextChar"/>
    <w:uiPriority w:val="1"/>
    <w:qFormat/>
    <w:rsid w:val="00901A5A"/>
    <w:pPr>
      <w:widowControl w:val="0"/>
      <w:autoSpaceDE w:val="0"/>
      <w:autoSpaceDN w:val="0"/>
      <w:spacing w:before="133" w:after="0"/>
      <w:ind w:left="1784" w:hanging="566"/>
    </w:pPr>
    <w:rPr>
      <w:rFonts w:ascii="Arial MT" w:eastAsia="Arial MT" w:hAnsi="Arial MT" w:cs="Arial MT"/>
      <w:sz w:val="40"/>
      <w:szCs w:val="4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01A5A"/>
    <w:rPr>
      <w:rFonts w:ascii="Arial MT" w:eastAsia="Arial MT" w:hAnsi="Arial MT" w:cs="Arial MT"/>
      <w:sz w:val="40"/>
      <w:szCs w:val="4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0E514-BC6A-4244-9149-3C82CD8C5018}"/>
      </w:docPartPr>
      <w:docPartBody>
        <w:p w:rsidR="00000000" w:rsidRDefault="006C2CA8">
          <w:r w:rsidRPr="002B2AF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8"/>
    <w:rsid w:val="006C2CA8"/>
    <w:rsid w:val="009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C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BlogPostInfo xmlns="http://www.microsoft.com/Office/Word/BlogTool">
  <PostTitle>PENJASKES 10</PostTitle>
  <PostDate>2021-02-27T00:57:11Z</PostDate>
  <PostID>1</PostID>
  <Category1/>
  <Category2/>
  <Category3/>
  <Category4/>
  <Category5/>
  <Category6/>
  <Category7/>
  <Category8/>
  <Category9/>
  <Category10/>
  <Account>73ca448a-f293-46b9-8187-20509a7992d6</Account>
  <Enclosure/>
  <ProviderInfo>
    <PostURL/>
    <API/>
    <Categories/>
    <Trackbacks/>
    <Enclosures/>
    <BlogName/>
    <ImagePostAddress/>
  </ProviderInfo>
  <DefaultAccountEnsured/>
  <AccountBBId/>
  <PublishedAccount>04179d13-7fa8-4684-a6dd-e6a09eacd371</PublishedAccount>
</BlogPostInfo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 Wasis</dc:creator>
  <cp:lastModifiedBy>gsdiredja</cp:lastModifiedBy>
  <cp:revision>2</cp:revision>
  <dcterms:created xsi:type="dcterms:W3CDTF">2025-05-27T04:16:00Z</dcterms:created>
  <dcterms:modified xsi:type="dcterms:W3CDTF">2025-05-27T04:16:00Z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BenarSalah_1" visible="true" label="Benar / Salah" imageMso="CancelRequest" onAction="BenarSalah"/>
        <mso:button idQ="doc:Checklist_1" visible="true" label="Checklist" imageMso="TagMarkComplete" onAction="Checklist"/>
        <mso:button idQ="doc:Penjodohan_1" visible="true" label="Penjodohan" imageMso="CreateMailRule" onAction="Penjodohan"/>
        <mso:button idQ="doc:PilihanGandaBerkolom_1" visible="true" label="Pilihan Ganda Berkolom" imageMso="OutlineSubtotals" onAction="PilihanGandaBerkolom"/>
        <mso:button idQ="doc:isian_1" visible="true" label="Isian" imageMso="CreateReportBlankReport" onAction="isian"/>
        <mso:button idQ="doc:isiansingkat_1" visible="true" label="Isian Singkat" imageMso="RmsSendBizcardDesign" onAction="isiansingkat"/>
        <mso:button idQ="doc:setujutidak_1" visible="true" label="Setuju / Tidak" imageMso="SetPertWeights" onAction="setujutidak"/>
        <mso:button idQ="doc:Survey_1" visible="true" label="Survey" imageMso="TableSelect" onAction="Survey"/>
        <mso:button idQ="doc:dragdrop_1" visible="true" label="Drag and Drop" imageMso="PositionAbsoluteMarks" onAction="dragdrop"/>
        <mso:button idQ="doc:ljk_1" visible="true" label="LJK" imageMso="SlidesPerPage9Slides" onAction="ljk"/>
        <mso:button idQ="doc:embed_1" visible="true" label="Include Content Luar" imageMso="HyperlinksVerify" onAction="embed"/>
        <mso:button idQ="doc:upload_1" visible="true" label="Upload" imageMso="InsertDrawingCanvas" onAction="upload"/>
      </mso:documentControls>
    </mso:qat>
  </mso:ribbon>
</mso:customUI>
</file>